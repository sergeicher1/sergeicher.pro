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340F" w14:textId="72B683AD" w:rsidR="00FE0204" w:rsidRPr="002858C3" w:rsidRDefault="00FE0204" w:rsidP="00E51CB5">
      <w:pPr>
        <w:jc w:val="center"/>
        <w:rPr>
          <w:b/>
          <w:bCs/>
          <w:sz w:val="52"/>
          <w:szCs w:val="52"/>
        </w:rPr>
      </w:pPr>
      <w:r w:rsidRPr="002858C3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C9EFCEA" wp14:editId="2A59975E">
                <wp:simplePos x="0" y="0"/>
                <wp:positionH relativeFrom="page">
                  <wp:posOffset>327660</wp:posOffset>
                </wp:positionH>
                <wp:positionV relativeFrom="page">
                  <wp:posOffset>327660</wp:posOffset>
                </wp:positionV>
                <wp:extent cx="7132320" cy="9418320"/>
                <wp:effectExtent l="0" t="0" r="27940" b="2413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41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91800</wp14:pctWidth>
                </wp14:sizeRelH>
                <wp14:sizeRelV relativeFrom="page">
                  <wp14:pctHeight>93700</wp14:pctHeight>
                </wp14:sizeRelV>
              </wp:anchor>
            </w:drawing>
          </mc:Choice>
          <mc:Fallback>
            <w:pict>
              <v:rect w14:anchorId="1D51D9C5" id="Rectangle 3" o:spid="_x0000_s1026" alt="&quot;&quot;" style="position:absolute;margin-left:25.8pt;margin-top:25.8pt;width:561.6pt;height:741.6pt;z-index:-251657216;visibility:visible;mso-wrap-style:square;mso-width-percent:918;mso-height-percent:937;mso-wrap-distance-left:9pt;mso-wrap-distance-top:0;mso-wrap-distance-right:9pt;mso-wrap-distance-bottom:0;mso-position-horizontal:absolute;mso-position-horizontal-relative:page;mso-position-vertical:absolute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rnxU6N0AAAALAQAADwAAAAAAAAAAAAAAAADkBAAAZHJzL2Rvd25yZXYueG1sUEsFBgAA&#10;AAAEAAQA8wAAAO4FAAAAAA==&#10;" filled="f" strokecolor="#d8d8d8 [2732]" strokeweight=".5pt">
                <w10:wrap anchorx="page" anchory="page"/>
                <w10:anchorlock/>
              </v:rect>
            </w:pict>
          </mc:Fallback>
        </mc:AlternateContent>
      </w:r>
      <w:r w:rsidR="001D71A2" w:rsidRPr="002858C3">
        <w:rPr>
          <w:b/>
          <w:bCs/>
          <w:sz w:val="52"/>
          <w:szCs w:val="52"/>
        </w:rPr>
        <w:t>QA</w:t>
      </w:r>
      <w:r w:rsidR="001D71A2" w:rsidRPr="001D71A2">
        <w:rPr>
          <w:b/>
          <w:bCs/>
          <w:sz w:val="40"/>
          <w:szCs w:val="40"/>
        </w:rPr>
        <w:t xml:space="preserve"> </w:t>
      </w:r>
      <w:r w:rsidR="001D71A2" w:rsidRPr="002858C3">
        <w:rPr>
          <w:b/>
          <w:bCs/>
          <w:sz w:val="52"/>
          <w:szCs w:val="52"/>
        </w:rPr>
        <w:t>Automation Infrastructure Developer</w:t>
      </w:r>
    </w:p>
    <w:tbl>
      <w:tblPr>
        <w:tblStyle w:val="PlainTable2"/>
        <w:tblW w:w="4952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270"/>
      </w:tblGrid>
      <w:tr w:rsidR="00384F21" w:rsidRPr="00384F21" w14:paraId="4BF05FB6" w14:textId="77777777" w:rsidTr="00BF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tcW w:w="9270" w:type="dxa"/>
          </w:tcPr>
          <w:p w14:paraId="656E1A35" w14:textId="01D461BD" w:rsidR="00384F21" w:rsidRPr="00384F21" w:rsidRDefault="00871C9A" w:rsidP="00E51CB5">
            <w:pPr>
              <w:pStyle w:val="Title"/>
              <w:jc w:val="center"/>
            </w:pPr>
            <w:r>
              <w:rPr>
                <w:caps w:val="0"/>
              </w:rPr>
              <w:t>Sergei Chernyahovsky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3960"/>
        <w:gridCol w:w="5400"/>
      </w:tblGrid>
      <w:tr w:rsidR="00910CBB" w14:paraId="5E7EE313" w14:textId="77777777" w:rsidTr="00BF16BA">
        <w:trPr>
          <w:trHeight w:val="265"/>
        </w:trPr>
        <w:tc>
          <w:tcPr>
            <w:tcW w:w="3960" w:type="dxa"/>
          </w:tcPr>
          <w:p w14:paraId="5F9497A4" w14:textId="71F639EF" w:rsidR="00910CBB" w:rsidRPr="00BF16BA" w:rsidRDefault="00870A5B" w:rsidP="00E51CB5">
            <w:pPr>
              <w:pStyle w:val="ContactInfo"/>
              <w:rPr>
                <w:sz w:val="24"/>
                <w:szCs w:val="24"/>
              </w:rPr>
            </w:pPr>
            <w:r w:rsidRPr="00BF16BA">
              <w:rPr>
                <w:sz w:val="24"/>
                <w:szCs w:val="24"/>
              </w:rPr>
              <w:t>(</w:t>
            </w:r>
            <w:r w:rsidR="006F5F2C" w:rsidRPr="00BF16BA">
              <w:rPr>
                <w:sz w:val="24"/>
                <w:szCs w:val="24"/>
              </w:rPr>
              <w:t>+972</w:t>
            </w:r>
            <w:r w:rsidRPr="00BF16BA">
              <w:rPr>
                <w:sz w:val="24"/>
                <w:szCs w:val="24"/>
              </w:rPr>
              <w:t>) 0</w:t>
            </w:r>
            <w:r w:rsidR="006F5F2C" w:rsidRPr="00BF16BA">
              <w:rPr>
                <w:sz w:val="24"/>
                <w:szCs w:val="24"/>
              </w:rPr>
              <w:t>535270505</w:t>
            </w:r>
          </w:p>
          <w:p w14:paraId="628A5634" w14:textId="4D3656E5" w:rsidR="00910CBB" w:rsidRPr="00323F84" w:rsidRDefault="00323F84" w:rsidP="00E51CB5">
            <w:pPr>
              <w:pStyle w:val="ContactInfoRight"/>
              <w:jc w:val="left"/>
              <w:rPr>
                <w:sz w:val="22"/>
                <w:szCs w:val="22"/>
              </w:rPr>
            </w:pPr>
            <w:r w:rsidRPr="00BF16BA">
              <w:rPr>
                <w:sz w:val="24"/>
                <w:szCs w:val="24"/>
              </w:rPr>
              <w:t>sergeicher87@gmail.com</w:t>
            </w:r>
          </w:p>
        </w:tc>
        <w:tc>
          <w:tcPr>
            <w:tcW w:w="5400" w:type="dxa"/>
          </w:tcPr>
          <w:p w14:paraId="26F0F0C3" w14:textId="30AEF8FA" w:rsidR="00323F84" w:rsidRPr="00CE1261" w:rsidRDefault="00000000" w:rsidP="00E51CB5">
            <w:pPr>
              <w:pStyle w:val="ContactInfoRight"/>
              <w:jc w:val="left"/>
              <w:rPr>
                <w:sz w:val="24"/>
                <w:szCs w:val="24"/>
              </w:rPr>
            </w:pPr>
            <w:hyperlink r:id="rId7" w:history="1">
              <w:r w:rsidR="00323F84" w:rsidRPr="00CE1261">
                <w:rPr>
                  <w:rStyle w:val="Hyperlink"/>
                  <w:sz w:val="24"/>
                  <w:szCs w:val="24"/>
                </w:rPr>
                <w:t>http://www.linkedin.com/in/sergei-chernyahovsky</w:t>
              </w:r>
            </w:hyperlink>
          </w:p>
          <w:p w14:paraId="2D4F83C5" w14:textId="37DEE1CF" w:rsidR="00910CBB" w:rsidRDefault="00000000" w:rsidP="00E51CB5">
            <w:pPr>
              <w:pStyle w:val="ContactInfoRight"/>
            </w:pPr>
            <w:hyperlink r:id="rId8" w:history="1">
              <w:r w:rsidR="00323F84" w:rsidRPr="00CE1261">
                <w:rPr>
                  <w:rStyle w:val="Hyperlink"/>
                  <w:sz w:val="24"/>
                  <w:szCs w:val="24"/>
                </w:rPr>
                <w:t>http://sergeicher.pro/</w:t>
              </w:r>
            </w:hyperlink>
          </w:p>
        </w:tc>
      </w:tr>
    </w:tbl>
    <w:tbl>
      <w:tblPr>
        <w:tblStyle w:val="TableGrid"/>
        <w:tblW w:w="5673" w:type="pct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663"/>
        <w:gridCol w:w="7957"/>
      </w:tblGrid>
      <w:tr w:rsidR="001E5C69" w14:paraId="03F87752" w14:textId="77777777" w:rsidTr="00A26291">
        <w:trPr>
          <w:trHeight w:val="1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4DA26D2" w14:textId="77777777" w:rsidR="001E5C69" w:rsidRPr="00024E30" w:rsidRDefault="00000000" w:rsidP="00E51CB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sdt>
              <w:sdtPr>
                <w:alias w:val="Objective:"/>
                <w:tag w:val="Objective:"/>
                <w:id w:val="5444144"/>
                <w:placeholder>
                  <w:docPart w:val="C0349F559E71437DA072E8471F812835"/>
                </w:placeholder>
                <w:temporary/>
                <w:showingPlcHdr/>
                <w15:appearance w15:val="hidden"/>
              </w:sdtPr>
              <w:sdtContent>
                <w:r w:rsidR="00D13586" w:rsidRPr="00601F99">
                  <w:rPr>
                    <w:sz w:val="28"/>
                    <w:szCs w:val="28"/>
                  </w:rPr>
                  <w:t>Objective</w:t>
                </w:r>
              </w:sdtContent>
            </w:sdt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01014BE" w14:textId="751F6911" w:rsidR="00E001BE" w:rsidRPr="007C1061" w:rsidRDefault="00E001BE" w:rsidP="00E51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 Test Automation Infrastructure </w:t>
            </w:r>
            <w:r w:rsidR="00BB5A00">
              <w:rPr>
                <w:sz w:val="24"/>
                <w:szCs w:val="24"/>
              </w:rPr>
              <w:t xml:space="preserve">for different platforms </w:t>
            </w:r>
            <w:r>
              <w:rPr>
                <w:sz w:val="24"/>
                <w:szCs w:val="24"/>
              </w:rPr>
              <w:t>from scratch</w:t>
            </w:r>
          </w:p>
        </w:tc>
      </w:tr>
      <w:tr w:rsidR="00910CBB" w14:paraId="6997D109" w14:textId="77777777" w:rsidTr="00ED5413">
        <w:trPr>
          <w:trHeight w:val="2465"/>
        </w:trPr>
        <w:tc>
          <w:tcPr>
            <w:tcW w:w="266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6E064467" w14:textId="2D63F0E3" w:rsidR="00910CBB" w:rsidRPr="00601F99" w:rsidRDefault="006F5F2C" w:rsidP="00E51CB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8"/>
                <w:szCs w:val="28"/>
              </w:rPr>
            </w:pPr>
            <w:r w:rsidRPr="00601F99">
              <w:rPr>
                <w:sz w:val="28"/>
                <w:szCs w:val="28"/>
              </w:rPr>
              <w:t xml:space="preserve">EDUCATION 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C8A6F0" w14:textId="69E784EE" w:rsidR="006F5F2C" w:rsidRPr="00E51CB5" w:rsidRDefault="00A31F05" w:rsidP="00601F99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7727"/>
              </w:tabs>
              <w:rPr>
                <w:b/>
                <w:bCs/>
                <w:sz w:val="24"/>
                <w:szCs w:val="24"/>
              </w:rPr>
            </w:pPr>
            <w:r w:rsidRPr="00E51CB5">
              <w:rPr>
                <w:b/>
                <w:bCs/>
                <w:caps w:val="0"/>
                <w:sz w:val="24"/>
                <w:szCs w:val="24"/>
              </w:rPr>
              <w:t>Full Stack Test Automation | Atid Automation</w:t>
            </w:r>
            <w:r w:rsidR="00601F99">
              <w:rPr>
                <w:b/>
                <w:bCs/>
                <w:caps w:val="0"/>
                <w:sz w:val="24"/>
                <w:szCs w:val="24"/>
              </w:rPr>
              <w:tab/>
            </w:r>
          </w:p>
          <w:p w14:paraId="39B93A87" w14:textId="6F029AF8" w:rsidR="006F5F2C" w:rsidRPr="00E51CB5" w:rsidRDefault="001D71A2" w:rsidP="00E51CB5">
            <w:r w:rsidRPr="00E51CB5">
              <w:t>August 2022 – October 2022</w:t>
            </w:r>
          </w:p>
          <w:p w14:paraId="1F135D16" w14:textId="427A2D76" w:rsidR="001D71A2" w:rsidRPr="00CE1261" w:rsidRDefault="001D71A2" w:rsidP="00E51CB5">
            <w:pPr>
              <w:pStyle w:val="ListBullet"/>
            </w:pPr>
            <w:r w:rsidRPr="00E51CB5">
              <w:rPr>
                <w:sz w:val="24"/>
                <w:szCs w:val="24"/>
              </w:rPr>
              <w:t>Link to the final project</w:t>
            </w:r>
            <w:r w:rsidR="00E71BF9" w:rsidRPr="00E51CB5">
              <w:rPr>
                <w:sz w:val="24"/>
                <w:szCs w:val="24"/>
              </w:rPr>
              <w:t xml:space="preserve"> </w:t>
            </w:r>
            <w:r w:rsidRPr="00E51CB5">
              <w:rPr>
                <w:sz w:val="24"/>
                <w:szCs w:val="24"/>
              </w:rPr>
              <w:t>- Testing Infrastructure for different platforms:</w:t>
            </w:r>
            <w:r w:rsidRPr="00E51CB5">
              <w:t xml:space="preserve"> </w:t>
            </w:r>
            <w:hyperlink r:id="rId9" w:history="1">
              <w:r w:rsidR="00CE1261" w:rsidRPr="00CE1261">
                <w:rPr>
                  <w:rStyle w:val="Hyperlink"/>
                  <w:b/>
                </w:rPr>
                <w:t>https://github.com/sergeicher1/FullStackTestAutomationPythonFinalProject</w:t>
              </w:r>
            </w:hyperlink>
          </w:p>
          <w:p w14:paraId="3D8B6B86" w14:textId="067E1371" w:rsidR="001D71A2" w:rsidRPr="00E51CB5" w:rsidRDefault="001D71A2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b/>
                <w:bCs/>
                <w:sz w:val="24"/>
                <w:szCs w:val="24"/>
              </w:rPr>
              <w:t>Python</w:t>
            </w:r>
            <w:r w:rsidRPr="00E51CB5">
              <w:rPr>
                <w:sz w:val="24"/>
                <w:szCs w:val="24"/>
              </w:rPr>
              <w:t xml:space="preserve"> programming language</w:t>
            </w:r>
          </w:p>
          <w:p w14:paraId="0ED6CB09" w14:textId="0E2A320B" w:rsidR="001D71A2" w:rsidRPr="00E51CB5" w:rsidRDefault="001D71A2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b/>
                <w:bCs/>
                <w:sz w:val="24"/>
                <w:szCs w:val="24"/>
              </w:rPr>
              <w:t xml:space="preserve">Selenium </w:t>
            </w:r>
            <w:r w:rsidRPr="00E51CB5">
              <w:rPr>
                <w:sz w:val="24"/>
                <w:szCs w:val="24"/>
              </w:rPr>
              <w:t>WebDriver</w:t>
            </w:r>
            <w:r w:rsidR="0038313F" w:rsidRPr="00E51CB5">
              <w:rPr>
                <w:sz w:val="24"/>
                <w:szCs w:val="24"/>
              </w:rPr>
              <w:t xml:space="preserve">, </w:t>
            </w:r>
            <w:r w:rsidRPr="00E51CB5">
              <w:rPr>
                <w:sz w:val="24"/>
                <w:szCs w:val="24"/>
              </w:rPr>
              <w:t>HTML, CSS</w:t>
            </w:r>
          </w:p>
          <w:p w14:paraId="1DB75EF1" w14:textId="2DA21B40" w:rsidR="0038313F" w:rsidRPr="00CF7953" w:rsidRDefault="0038313F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sz w:val="24"/>
                <w:szCs w:val="24"/>
              </w:rPr>
              <w:t xml:space="preserve">Automation on </w:t>
            </w:r>
            <w:r w:rsidRPr="00E51CB5">
              <w:rPr>
                <w:b/>
                <w:bCs/>
                <w:sz w:val="24"/>
                <w:szCs w:val="24"/>
              </w:rPr>
              <w:t>Web, Mobile, Desktop, Electron, REST API, Database, Graphic Elements</w:t>
            </w:r>
          </w:p>
          <w:p w14:paraId="3EFC4183" w14:textId="2C5EAE09" w:rsidR="00CF7953" w:rsidRPr="00CF7953" w:rsidRDefault="00CF7953" w:rsidP="00CF7953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b/>
                <w:bCs/>
                <w:sz w:val="24"/>
                <w:szCs w:val="24"/>
              </w:rPr>
              <w:t>Page Objects</w:t>
            </w:r>
            <w:r w:rsidRPr="00E51CB5">
              <w:rPr>
                <w:sz w:val="24"/>
                <w:szCs w:val="24"/>
              </w:rPr>
              <w:t xml:space="preserve"> Design Pattern, </w:t>
            </w:r>
            <w:r w:rsidRPr="00E51CB5">
              <w:rPr>
                <w:b/>
                <w:bCs/>
                <w:sz w:val="24"/>
                <w:szCs w:val="24"/>
              </w:rPr>
              <w:t>PyTest</w:t>
            </w:r>
            <w:r w:rsidRPr="00E51CB5">
              <w:rPr>
                <w:sz w:val="24"/>
                <w:szCs w:val="24"/>
              </w:rPr>
              <w:t xml:space="preserve"> testing framework</w:t>
            </w:r>
          </w:p>
          <w:p w14:paraId="75F38308" w14:textId="3CF3AEB8" w:rsidR="001D71A2" w:rsidRPr="00E51CB5" w:rsidRDefault="001D71A2" w:rsidP="00E51CB5">
            <w:pPr>
              <w:pStyle w:val="ListBullet"/>
              <w:rPr>
                <w:b/>
                <w:bCs/>
                <w:sz w:val="24"/>
                <w:szCs w:val="24"/>
              </w:rPr>
            </w:pPr>
            <w:r w:rsidRPr="00E51CB5">
              <w:rPr>
                <w:b/>
                <w:bCs/>
                <w:sz w:val="24"/>
                <w:szCs w:val="24"/>
              </w:rPr>
              <w:t>Allure reporting system</w:t>
            </w:r>
          </w:p>
          <w:p w14:paraId="6B82A6A7" w14:textId="396C866A" w:rsidR="001D71A2" w:rsidRPr="00E51CB5" w:rsidRDefault="001D71A2" w:rsidP="00E51CB5">
            <w:pPr>
              <w:pStyle w:val="ListBullet"/>
              <w:rPr>
                <w:b/>
                <w:bCs/>
                <w:sz w:val="24"/>
                <w:szCs w:val="24"/>
              </w:rPr>
            </w:pPr>
            <w:r w:rsidRPr="00E51CB5">
              <w:rPr>
                <w:b/>
                <w:bCs/>
                <w:sz w:val="24"/>
                <w:szCs w:val="24"/>
              </w:rPr>
              <w:t>CI with Jenkins</w:t>
            </w:r>
          </w:p>
          <w:p w14:paraId="13620A00" w14:textId="28D2F1BD" w:rsidR="00B6593B" w:rsidRPr="00E51CB5" w:rsidRDefault="00CF7953" w:rsidP="00E51CB5">
            <w:pPr>
              <w:pStyle w:val="ListBullet"/>
              <w:rPr>
                <w:b/>
                <w:bCs/>
                <w:color w:val="632423" w:themeColor="accent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the course self-learner: </w:t>
            </w:r>
            <w:r w:rsidR="001D71A2" w:rsidRPr="00E51CB5">
              <w:rPr>
                <w:b/>
                <w:bCs/>
                <w:sz w:val="24"/>
                <w:szCs w:val="24"/>
              </w:rPr>
              <w:t>Postman</w:t>
            </w:r>
            <w:r w:rsidR="0038313F" w:rsidRPr="00E51CB5">
              <w:rPr>
                <w:b/>
                <w:bCs/>
                <w:sz w:val="24"/>
                <w:szCs w:val="24"/>
              </w:rPr>
              <w:t xml:space="preserve">, </w:t>
            </w:r>
            <w:r w:rsidR="001D71A2" w:rsidRPr="00E51CB5">
              <w:rPr>
                <w:b/>
                <w:bCs/>
                <w:sz w:val="24"/>
                <w:szCs w:val="24"/>
              </w:rPr>
              <w:t>JMeter</w:t>
            </w:r>
            <w:r w:rsidR="0038313F" w:rsidRPr="00E51CB5">
              <w:rPr>
                <w:b/>
                <w:bCs/>
                <w:sz w:val="24"/>
                <w:szCs w:val="24"/>
              </w:rPr>
              <w:t xml:space="preserve">, </w:t>
            </w:r>
            <w:r w:rsidR="002770EC" w:rsidRPr="00E51CB5">
              <w:rPr>
                <w:b/>
                <w:bCs/>
                <w:sz w:val="24"/>
                <w:szCs w:val="24"/>
              </w:rPr>
              <w:t>Docker</w:t>
            </w:r>
            <w:r w:rsidR="0038313F" w:rsidRPr="00E51CB5">
              <w:rPr>
                <w:b/>
                <w:bCs/>
                <w:sz w:val="24"/>
                <w:szCs w:val="24"/>
              </w:rPr>
              <w:t xml:space="preserve">, </w:t>
            </w:r>
            <w:r w:rsidR="00FD48AA" w:rsidRPr="00E51CB5">
              <w:rPr>
                <w:b/>
                <w:bCs/>
                <w:sz w:val="24"/>
                <w:szCs w:val="24"/>
              </w:rPr>
              <w:t>Testim.IO</w:t>
            </w:r>
          </w:p>
          <w:p w14:paraId="6C6D78F3" w14:textId="628F22D7" w:rsidR="001D71A2" w:rsidRPr="00E51CB5" w:rsidRDefault="001D71A2" w:rsidP="00E51CB5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E51CB5">
              <w:rPr>
                <w:b/>
                <w:bCs/>
                <w:caps w:val="0"/>
                <w:sz w:val="24"/>
                <w:szCs w:val="24"/>
              </w:rPr>
              <w:t xml:space="preserve">Quality assurance | Technion </w:t>
            </w:r>
            <w:r w:rsidR="00A31F05" w:rsidRPr="00E51CB5">
              <w:rPr>
                <w:b/>
                <w:bCs/>
                <w:caps w:val="0"/>
                <w:sz w:val="24"/>
                <w:szCs w:val="24"/>
              </w:rPr>
              <w:t>Haifa</w:t>
            </w:r>
          </w:p>
          <w:p w14:paraId="3EC5E9E7" w14:textId="1B8A1DCA" w:rsidR="001D71A2" w:rsidRPr="00E51CB5" w:rsidRDefault="001D71A2" w:rsidP="00E51CB5">
            <w:r w:rsidRPr="00E51CB5">
              <w:t>March 2022 – August 2022</w:t>
            </w:r>
          </w:p>
          <w:p w14:paraId="43E2F52E" w14:textId="59162FDF" w:rsidR="001D71A2" w:rsidRPr="00E51CB5" w:rsidRDefault="001D71A2" w:rsidP="00E51CB5">
            <w:pPr>
              <w:pStyle w:val="ListBullet"/>
            </w:pPr>
            <w:r w:rsidRPr="00E51CB5">
              <w:rPr>
                <w:sz w:val="24"/>
                <w:szCs w:val="24"/>
              </w:rPr>
              <w:t>Link to the final project</w:t>
            </w:r>
            <w:r w:rsidRPr="00E51CB5">
              <w:t>:</w:t>
            </w:r>
            <w:r w:rsidRPr="00E51CB5">
              <w:rPr>
                <w:color w:val="0070C0"/>
                <w:sz w:val="22"/>
                <w:szCs w:val="22"/>
              </w:rPr>
              <w:t xml:space="preserve"> </w:t>
            </w:r>
            <w:r w:rsidR="00A26291" w:rsidRPr="00E51CB5">
              <w:rPr>
                <w:color w:val="0070C0"/>
                <w:sz w:val="22"/>
                <w:szCs w:val="22"/>
              </w:rPr>
              <w:t xml:space="preserve">                   </w:t>
            </w:r>
            <w:hyperlink r:id="rId10" w:history="1">
              <w:r w:rsidR="00A26291" w:rsidRPr="00E51CB5">
                <w:rPr>
                  <w:rStyle w:val="Hyperlink"/>
                  <w:b/>
                </w:rPr>
                <w:t>https://github.com/sergeicher1/ProjectCourseQA-Selenium</w:t>
              </w:r>
            </w:hyperlink>
          </w:p>
          <w:p w14:paraId="625CED76" w14:textId="39E0AE50" w:rsidR="00870F00" w:rsidRPr="00E51CB5" w:rsidRDefault="00870F00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sz w:val="24"/>
                <w:szCs w:val="24"/>
              </w:rPr>
              <w:t>QA Methodologies</w:t>
            </w:r>
          </w:p>
          <w:p w14:paraId="7B8BFAC4" w14:textId="48D056BB" w:rsidR="00870F00" w:rsidRPr="00E51CB5" w:rsidRDefault="00870F00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sz w:val="24"/>
                <w:szCs w:val="24"/>
              </w:rPr>
              <w:t>Test Classes &amp; Test Levels</w:t>
            </w:r>
          </w:p>
          <w:p w14:paraId="7B9C1886" w14:textId="463EF535" w:rsidR="00870F00" w:rsidRPr="00E51CB5" w:rsidRDefault="00870F00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sz w:val="24"/>
                <w:szCs w:val="24"/>
              </w:rPr>
              <w:t xml:space="preserve">Planning and execution of tests: </w:t>
            </w:r>
            <w:r w:rsidRPr="00E51CB5">
              <w:rPr>
                <w:b/>
                <w:bCs/>
                <w:sz w:val="24"/>
                <w:szCs w:val="24"/>
              </w:rPr>
              <w:t>STP, STD, STR</w:t>
            </w:r>
          </w:p>
          <w:p w14:paraId="7851BA1B" w14:textId="7C1C301F" w:rsidR="00870F00" w:rsidRPr="00E51CB5" w:rsidRDefault="00870F00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b/>
                <w:bCs/>
                <w:sz w:val="24"/>
                <w:szCs w:val="24"/>
              </w:rPr>
              <w:t>SQL</w:t>
            </w:r>
            <w:r w:rsidRPr="00E51CB5">
              <w:rPr>
                <w:sz w:val="24"/>
                <w:szCs w:val="24"/>
              </w:rPr>
              <w:t xml:space="preserve"> </w:t>
            </w:r>
            <w:r w:rsidR="005C33D4" w:rsidRPr="00E51CB5">
              <w:rPr>
                <w:sz w:val="24"/>
                <w:szCs w:val="24"/>
              </w:rPr>
              <w:t xml:space="preserve">structured </w:t>
            </w:r>
            <w:r w:rsidRPr="00E51CB5">
              <w:rPr>
                <w:sz w:val="24"/>
                <w:szCs w:val="24"/>
              </w:rPr>
              <w:t>query language</w:t>
            </w:r>
          </w:p>
          <w:p w14:paraId="4DA495DD" w14:textId="33B28A64" w:rsidR="00870F00" w:rsidRPr="00E51CB5" w:rsidRDefault="00870F00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sz w:val="24"/>
                <w:szCs w:val="24"/>
              </w:rPr>
              <w:t xml:space="preserve">Networking protocols: </w:t>
            </w:r>
            <w:r w:rsidRPr="00E51CB5">
              <w:rPr>
                <w:b/>
                <w:bCs/>
                <w:sz w:val="24"/>
                <w:szCs w:val="24"/>
              </w:rPr>
              <w:t>TCP, UDP, ARP, DHCP</w:t>
            </w:r>
            <w:r w:rsidR="009A4DFA" w:rsidRPr="00E51CB5">
              <w:rPr>
                <w:b/>
                <w:bCs/>
                <w:sz w:val="24"/>
                <w:szCs w:val="24"/>
              </w:rPr>
              <w:t>,</w:t>
            </w:r>
            <w:r w:rsidR="009A4DFA" w:rsidRPr="00E51CB5">
              <w:rPr>
                <w:sz w:val="24"/>
                <w:szCs w:val="24"/>
              </w:rPr>
              <w:t xml:space="preserve"> Work with sniffer </w:t>
            </w:r>
            <w:r w:rsidR="009A4DFA" w:rsidRPr="00E51CB5">
              <w:rPr>
                <w:b/>
                <w:bCs/>
                <w:sz w:val="24"/>
                <w:szCs w:val="24"/>
              </w:rPr>
              <w:t>Wireshark</w:t>
            </w:r>
          </w:p>
          <w:p w14:paraId="1217DC0A" w14:textId="4F0955FA" w:rsidR="00870F00" w:rsidRPr="00E51CB5" w:rsidRDefault="007C1061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b/>
                <w:bCs/>
                <w:sz w:val="24"/>
                <w:szCs w:val="24"/>
              </w:rPr>
              <w:t>JIRA</w:t>
            </w:r>
            <w:r w:rsidR="00476EE3" w:rsidRPr="00E51CB5">
              <w:rPr>
                <w:sz w:val="24"/>
                <w:szCs w:val="24"/>
              </w:rPr>
              <w:t>,</w:t>
            </w:r>
            <w:r w:rsidR="00476EE3" w:rsidRPr="00E51CB5">
              <w:rPr>
                <w:b/>
                <w:bCs/>
                <w:sz w:val="24"/>
                <w:szCs w:val="24"/>
              </w:rPr>
              <w:t xml:space="preserve"> Chrome Dev Tools</w:t>
            </w:r>
          </w:p>
          <w:p w14:paraId="1B501576" w14:textId="1FE6AC89" w:rsidR="00870F00" w:rsidRPr="00E51CB5" w:rsidRDefault="005C33D4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sz w:val="24"/>
                <w:szCs w:val="24"/>
              </w:rPr>
              <w:t>Operating Systems</w:t>
            </w:r>
            <w:r w:rsidR="007C1061" w:rsidRPr="00E51CB5">
              <w:rPr>
                <w:sz w:val="24"/>
                <w:szCs w:val="24"/>
              </w:rPr>
              <w:t xml:space="preserve">: </w:t>
            </w:r>
            <w:r w:rsidR="007C1061" w:rsidRPr="00E51CB5">
              <w:rPr>
                <w:b/>
                <w:bCs/>
                <w:sz w:val="24"/>
                <w:szCs w:val="24"/>
              </w:rPr>
              <w:t>Windows, Linux</w:t>
            </w:r>
          </w:p>
          <w:p w14:paraId="6256B6D3" w14:textId="4E9E11DE" w:rsidR="00870F00" w:rsidRPr="00E51CB5" w:rsidRDefault="00870F00" w:rsidP="00E51CB5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E51CB5">
              <w:rPr>
                <w:b/>
                <w:bCs/>
                <w:caps w:val="0"/>
                <w:sz w:val="24"/>
                <w:szCs w:val="24"/>
              </w:rPr>
              <w:lastRenderedPageBreak/>
              <w:t>Software development</w:t>
            </w:r>
            <w:r w:rsidR="006A3333">
              <w:rPr>
                <w:b/>
                <w:bCs/>
                <w:caps w:val="0"/>
                <w:sz w:val="24"/>
                <w:szCs w:val="24"/>
              </w:rPr>
              <w:t xml:space="preserve"> (Windows, Android)</w:t>
            </w:r>
            <w:r w:rsidRPr="00E51CB5">
              <w:rPr>
                <w:b/>
                <w:bCs/>
                <w:caps w:val="0"/>
                <w:sz w:val="24"/>
                <w:szCs w:val="24"/>
              </w:rPr>
              <w:t xml:space="preserve"> | Self-learner</w:t>
            </w:r>
          </w:p>
          <w:p w14:paraId="33B0A0AF" w14:textId="042F3E3C" w:rsidR="00870F00" w:rsidRPr="00E51CB5" w:rsidRDefault="00870F00" w:rsidP="00E51CB5">
            <w:r w:rsidRPr="00E51CB5">
              <w:t>January 2021 – Present</w:t>
            </w:r>
          </w:p>
          <w:p w14:paraId="56EBB23C" w14:textId="314C3729" w:rsidR="00870F00" w:rsidRPr="00E51CB5" w:rsidRDefault="00870F00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sz w:val="24"/>
                <w:szCs w:val="24"/>
              </w:rPr>
              <w:t xml:space="preserve">Link to my Android game “Elephpumkin” available on Google Play: </w:t>
            </w:r>
            <w:hyperlink r:id="rId11" w:history="1">
              <w:r w:rsidRPr="00E51CB5">
                <w:rPr>
                  <w:rStyle w:val="Hyperlink"/>
                  <w:b/>
                </w:rPr>
                <w:t>https://play.google.com/store/apps/details?id=com.SC.ElephPumkin&amp;gl=IL</w:t>
              </w:r>
            </w:hyperlink>
          </w:p>
          <w:p w14:paraId="6450C158" w14:textId="7A5B2F40" w:rsidR="00870F00" w:rsidRPr="00E51CB5" w:rsidRDefault="00870F00" w:rsidP="00E51CB5">
            <w:pPr>
              <w:pStyle w:val="ListBullet"/>
              <w:rPr>
                <w:sz w:val="24"/>
                <w:szCs w:val="24"/>
              </w:rPr>
            </w:pPr>
            <w:r w:rsidRPr="00E51CB5">
              <w:rPr>
                <w:b/>
                <w:bCs/>
                <w:sz w:val="24"/>
                <w:szCs w:val="24"/>
              </w:rPr>
              <w:t>C#</w:t>
            </w:r>
            <w:r w:rsidRPr="00E51CB5">
              <w:rPr>
                <w:sz w:val="24"/>
                <w:szCs w:val="24"/>
              </w:rPr>
              <w:t xml:space="preserve"> programming language</w:t>
            </w:r>
          </w:p>
          <w:p w14:paraId="017B1316" w14:textId="79E7ABAE" w:rsidR="00A9541B" w:rsidRPr="00E51CB5" w:rsidRDefault="00870F00" w:rsidP="00E51CB5">
            <w:pPr>
              <w:pStyle w:val="ListBullet"/>
              <w:rPr>
                <w:color w:val="632423" w:themeColor="accent2" w:themeShade="80"/>
                <w:sz w:val="24"/>
                <w:szCs w:val="24"/>
              </w:rPr>
            </w:pPr>
            <w:r w:rsidRPr="00E51CB5">
              <w:rPr>
                <w:sz w:val="24"/>
                <w:szCs w:val="24"/>
              </w:rPr>
              <w:t xml:space="preserve">For more projects, please visit my digital portfolio and GitHub repo: </w:t>
            </w:r>
            <w:hyperlink r:id="rId12" w:history="1">
              <w:r w:rsidRPr="00E51CB5">
                <w:rPr>
                  <w:rStyle w:val="Hyperlink"/>
                  <w:b/>
                </w:rPr>
                <w:t>https://github.com/sergeicher1</w:t>
              </w:r>
            </w:hyperlink>
          </w:p>
        </w:tc>
      </w:tr>
      <w:tr w:rsidR="00910CBB" w14:paraId="5227C216" w14:textId="77777777" w:rsidTr="00A26291">
        <w:trPr>
          <w:trHeight w:val="3554"/>
        </w:trPr>
        <w:sdt>
          <w:sdtPr>
            <w:alias w:val="Experience:"/>
            <w:tag w:val="Experience:"/>
            <w:id w:val="5444170"/>
            <w:placeholder>
              <w:docPart w:val="0A40928839FA4F1F94BA83BFB489B7CD"/>
            </w:placeholder>
            <w:temporary/>
            <w:showingPlcHdr/>
            <w15:appearance w15:val="hidden"/>
          </w:sdtPr>
          <w:sdtContent>
            <w:tc>
              <w:tcPr>
                <w:tcW w:w="266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003B4042" w14:textId="77777777" w:rsidR="00910CBB" w:rsidRPr="00024E30" w:rsidRDefault="00D13586" w:rsidP="00E51CB5">
                <w:pPr>
                  <w:pStyle w:val="Heading1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pBdr>
                </w:pPr>
                <w:r w:rsidRPr="00601F99">
                  <w:rPr>
                    <w:sz w:val="28"/>
                    <w:szCs w:val="28"/>
                  </w:rPr>
                  <w:t>Experience</w:t>
                </w:r>
              </w:p>
            </w:tc>
          </w:sdtContent>
        </w:sdt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C1CD7D3" w14:textId="5732BC41" w:rsidR="00910CBB" w:rsidRPr="00A31F05" w:rsidRDefault="00870F00" w:rsidP="00E51CB5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2"/>
                <w:szCs w:val="22"/>
              </w:rPr>
            </w:pPr>
            <w:r w:rsidRPr="00A31F05">
              <w:rPr>
                <w:b/>
                <w:bCs/>
                <w:caps w:val="0"/>
                <w:sz w:val="22"/>
                <w:szCs w:val="22"/>
              </w:rPr>
              <w:t>A career In Egged – Israel’s Leading Public Transit Company 2013 - 2022</w:t>
            </w:r>
          </w:p>
          <w:p w14:paraId="7990AE2A" w14:textId="5C2D28ED" w:rsidR="00D13586" w:rsidRPr="005C33D4" w:rsidRDefault="00870F00" w:rsidP="00E51CB5">
            <w:pPr>
              <w:rPr>
                <w:b/>
                <w:bCs/>
                <w:sz w:val="24"/>
                <w:szCs w:val="24"/>
              </w:rPr>
            </w:pPr>
            <w:r w:rsidRPr="005C33D4">
              <w:rPr>
                <w:b/>
                <w:bCs/>
                <w:sz w:val="24"/>
                <w:szCs w:val="24"/>
              </w:rPr>
              <w:t>Manager – Egged TikTak Smart Mobility Haifa</w:t>
            </w:r>
          </w:p>
          <w:p w14:paraId="4B87FFB6" w14:textId="29ED8647" w:rsidR="00870F00" w:rsidRPr="00E71BF9" w:rsidRDefault="00A31F05" w:rsidP="00E51CB5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E71BF9">
              <w:rPr>
                <w:b/>
                <w:bCs/>
                <w:sz w:val="24"/>
                <w:szCs w:val="24"/>
              </w:rPr>
              <w:t xml:space="preserve">Helped shaped a newly formed company of 50 </w:t>
            </w:r>
            <w:r w:rsidR="004D42D4" w:rsidRPr="00E71BF9">
              <w:rPr>
                <w:b/>
                <w:bCs/>
                <w:sz w:val="24"/>
                <w:szCs w:val="24"/>
              </w:rPr>
              <w:t>minibuses</w:t>
            </w:r>
            <w:r w:rsidRPr="00E71BF9">
              <w:rPr>
                <w:b/>
                <w:bCs/>
                <w:sz w:val="24"/>
                <w:szCs w:val="24"/>
              </w:rPr>
              <w:t xml:space="preserve"> and 70 drivers from the ground up</w:t>
            </w:r>
          </w:p>
          <w:p w14:paraId="69723A11" w14:textId="77777777" w:rsidR="00A31F05" w:rsidRPr="00A26291" w:rsidRDefault="00870F00" w:rsidP="00E51CB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Dispatcher – Egged</w:t>
            </w:r>
          </w:p>
          <w:p w14:paraId="3F9AF483" w14:textId="49590F1E" w:rsidR="00B656B9" w:rsidRPr="00A26291" w:rsidRDefault="00A31F05" w:rsidP="00E51CB5">
            <w:pPr>
              <w:pStyle w:val="ListBulle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Created work plans for 368 and 211 busses </w:t>
            </w:r>
          </w:p>
          <w:p w14:paraId="0C5A99C4" w14:textId="77777777" w:rsidR="00870F00" w:rsidRPr="00A26291" w:rsidRDefault="00870F00" w:rsidP="00E51CB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Bus Driver – Egged </w:t>
            </w:r>
          </w:p>
          <w:p w14:paraId="4FD24ED9" w14:textId="1F30BD8B" w:rsidR="00A31F05" w:rsidRPr="001A2DAF" w:rsidRDefault="00A31F05" w:rsidP="00E51CB5">
            <w:pPr>
              <w:pStyle w:val="ListBullet"/>
              <w:numPr>
                <w:ilvl w:val="0"/>
                <w:numId w:val="15"/>
              </w:numPr>
            </w:pPr>
            <w:r w:rsidRPr="00A26291">
              <w:rPr>
                <w:sz w:val="24"/>
                <w:szCs w:val="24"/>
              </w:rPr>
              <w:t>Was responsible for helping customers reach their destination safely and securely</w:t>
            </w:r>
          </w:p>
        </w:tc>
      </w:tr>
      <w:tr w:rsidR="00B656B9" w14:paraId="5A8F90BD" w14:textId="77777777" w:rsidTr="00A26291">
        <w:trPr>
          <w:trHeight w:val="44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08FB89F" w14:textId="1E22E171" w:rsidR="00B656B9" w:rsidRPr="00601F99" w:rsidRDefault="00A31F05" w:rsidP="00E51CB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8"/>
                <w:szCs w:val="28"/>
              </w:rPr>
            </w:pPr>
            <w:r w:rsidRPr="00601F99">
              <w:rPr>
                <w:sz w:val="28"/>
                <w:szCs w:val="28"/>
              </w:rPr>
              <w:t>languages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</w:tcBorders>
          </w:tcPr>
          <w:p w14:paraId="44AA7677" w14:textId="79E80544" w:rsidR="00B656B9" w:rsidRPr="00A26291" w:rsidRDefault="00A31F05" w:rsidP="00E51CB5">
            <w:p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Fluent in English, Hebrew, and Russian</w:t>
            </w:r>
          </w:p>
        </w:tc>
      </w:tr>
      <w:tr w:rsidR="00A26291" w:rsidRPr="00A26291" w14:paraId="6D5C070D" w14:textId="77777777" w:rsidTr="00A262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77831071" w14:textId="0165F468" w:rsidR="00A26291" w:rsidRPr="00601F99" w:rsidRDefault="00A26291" w:rsidP="00E51CB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8"/>
                <w:szCs w:val="28"/>
              </w:rPr>
            </w:pPr>
            <w:r w:rsidRPr="00601F99">
              <w:rPr>
                <w:sz w:val="28"/>
                <w:szCs w:val="28"/>
              </w:rPr>
              <w:t>hobby</w:t>
            </w:r>
          </w:p>
        </w:tc>
        <w:tc>
          <w:tcPr>
            <w:tcW w:w="7957" w:type="dxa"/>
            <w:tcBorders>
              <w:top w:val="nil"/>
              <w:left w:val="nil"/>
              <w:bottom w:val="nil"/>
              <w:right w:val="nil"/>
            </w:tcBorders>
          </w:tcPr>
          <w:p w14:paraId="7A1AB343" w14:textId="3782718C" w:rsidR="00A26291" w:rsidRPr="00A26291" w:rsidRDefault="00A26291" w:rsidP="00E51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development, learning new things to grow professionally, personally</w:t>
            </w:r>
          </w:p>
        </w:tc>
      </w:tr>
    </w:tbl>
    <w:p w14:paraId="4BCC0314" w14:textId="5A5809E1" w:rsidR="00FE0204" w:rsidRDefault="00FE0204" w:rsidP="00E51CB5">
      <w:pPr>
        <w:pStyle w:val="NoSpacing"/>
      </w:pPr>
    </w:p>
    <w:sectPr w:rsidR="00FE0204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349B" w14:textId="77777777" w:rsidR="001910CA" w:rsidRDefault="001910CA">
      <w:r>
        <w:separator/>
      </w:r>
    </w:p>
  </w:endnote>
  <w:endnote w:type="continuationSeparator" w:id="0">
    <w:p w14:paraId="219AFCE7" w14:textId="77777777" w:rsidR="001910CA" w:rsidRDefault="0019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691D" w14:textId="77777777" w:rsidR="001910CA" w:rsidRDefault="001910CA">
      <w:r>
        <w:separator/>
      </w:r>
    </w:p>
  </w:footnote>
  <w:footnote w:type="continuationSeparator" w:id="0">
    <w:p w14:paraId="7E9E4CF5" w14:textId="77777777" w:rsidR="001910CA" w:rsidRDefault="00191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F9D2356"/>
    <w:multiLevelType w:val="hybridMultilevel"/>
    <w:tmpl w:val="A77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B041C7"/>
    <w:multiLevelType w:val="hybridMultilevel"/>
    <w:tmpl w:val="6B5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24C"/>
    <w:multiLevelType w:val="hybridMultilevel"/>
    <w:tmpl w:val="C360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170772">
    <w:abstractNumId w:val="11"/>
  </w:num>
  <w:num w:numId="2" w16cid:durableId="1759331677">
    <w:abstractNumId w:val="9"/>
  </w:num>
  <w:num w:numId="3" w16cid:durableId="1954708011">
    <w:abstractNumId w:val="7"/>
  </w:num>
  <w:num w:numId="4" w16cid:durableId="1237478177">
    <w:abstractNumId w:val="6"/>
  </w:num>
  <w:num w:numId="5" w16cid:durableId="1255044211">
    <w:abstractNumId w:val="5"/>
  </w:num>
  <w:num w:numId="6" w16cid:durableId="1922831581">
    <w:abstractNumId w:val="4"/>
  </w:num>
  <w:num w:numId="7" w16cid:durableId="104231044">
    <w:abstractNumId w:val="8"/>
  </w:num>
  <w:num w:numId="8" w16cid:durableId="2073036713">
    <w:abstractNumId w:val="3"/>
  </w:num>
  <w:num w:numId="9" w16cid:durableId="2098138417">
    <w:abstractNumId w:val="2"/>
  </w:num>
  <w:num w:numId="10" w16cid:durableId="104428189">
    <w:abstractNumId w:val="1"/>
  </w:num>
  <w:num w:numId="11" w16cid:durableId="1122961055">
    <w:abstractNumId w:val="0"/>
  </w:num>
  <w:num w:numId="12" w16cid:durableId="176119371">
    <w:abstractNumId w:val="12"/>
  </w:num>
  <w:num w:numId="13" w16cid:durableId="1287731860">
    <w:abstractNumId w:val="10"/>
  </w:num>
  <w:num w:numId="14" w16cid:durableId="681396894">
    <w:abstractNumId w:val="13"/>
  </w:num>
  <w:num w:numId="15" w16cid:durableId="614602235">
    <w:abstractNumId w:val="14"/>
  </w:num>
  <w:num w:numId="16" w16cid:durableId="506752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1722C"/>
    <w:rsid w:val="00024E30"/>
    <w:rsid w:val="00045CE7"/>
    <w:rsid w:val="00066481"/>
    <w:rsid w:val="00094D72"/>
    <w:rsid w:val="00102CBC"/>
    <w:rsid w:val="00127BC3"/>
    <w:rsid w:val="001735F6"/>
    <w:rsid w:val="001910CA"/>
    <w:rsid w:val="001A2DAF"/>
    <w:rsid w:val="001C3DB6"/>
    <w:rsid w:val="001D71A2"/>
    <w:rsid w:val="001E5C69"/>
    <w:rsid w:val="001F30A4"/>
    <w:rsid w:val="002001BF"/>
    <w:rsid w:val="002275F6"/>
    <w:rsid w:val="00243B94"/>
    <w:rsid w:val="00247188"/>
    <w:rsid w:val="00261DE3"/>
    <w:rsid w:val="002770EC"/>
    <w:rsid w:val="002858C3"/>
    <w:rsid w:val="002B7E4E"/>
    <w:rsid w:val="002F22D0"/>
    <w:rsid w:val="00307B41"/>
    <w:rsid w:val="003105DA"/>
    <w:rsid w:val="00323F84"/>
    <w:rsid w:val="00367B1D"/>
    <w:rsid w:val="003755F2"/>
    <w:rsid w:val="0038313F"/>
    <w:rsid w:val="00384F21"/>
    <w:rsid w:val="003B549F"/>
    <w:rsid w:val="003C079A"/>
    <w:rsid w:val="003E2599"/>
    <w:rsid w:val="003E6325"/>
    <w:rsid w:val="00413583"/>
    <w:rsid w:val="00427D78"/>
    <w:rsid w:val="004513B2"/>
    <w:rsid w:val="00474BB6"/>
    <w:rsid w:val="00476EE3"/>
    <w:rsid w:val="0048154B"/>
    <w:rsid w:val="004824CC"/>
    <w:rsid w:val="004A13BA"/>
    <w:rsid w:val="004B46B6"/>
    <w:rsid w:val="004B572C"/>
    <w:rsid w:val="004D42D4"/>
    <w:rsid w:val="004E6DF4"/>
    <w:rsid w:val="00525C3F"/>
    <w:rsid w:val="00531EC3"/>
    <w:rsid w:val="00562FE2"/>
    <w:rsid w:val="0058321E"/>
    <w:rsid w:val="005957A4"/>
    <w:rsid w:val="005C33D4"/>
    <w:rsid w:val="005C3A84"/>
    <w:rsid w:val="00601F99"/>
    <w:rsid w:val="00617226"/>
    <w:rsid w:val="00647056"/>
    <w:rsid w:val="006704FF"/>
    <w:rsid w:val="00673C26"/>
    <w:rsid w:val="006A3333"/>
    <w:rsid w:val="006B4888"/>
    <w:rsid w:val="006C5AA9"/>
    <w:rsid w:val="006D2999"/>
    <w:rsid w:val="006E1E22"/>
    <w:rsid w:val="006F5F2C"/>
    <w:rsid w:val="00730614"/>
    <w:rsid w:val="007A2648"/>
    <w:rsid w:val="007B1A9F"/>
    <w:rsid w:val="007C1061"/>
    <w:rsid w:val="007E1F85"/>
    <w:rsid w:val="008046F1"/>
    <w:rsid w:val="0080647A"/>
    <w:rsid w:val="00840FEB"/>
    <w:rsid w:val="00870A5B"/>
    <w:rsid w:val="00870F00"/>
    <w:rsid w:val="00871C9A"/>
    <w:rsid w:val="008C543B"/>
    <w:rsid w:val="008F1622"/>
    <w:rsid w:val="00910CBB"/>
    <w:rsid w:val="00923D54"/>
    <w:rsid w:val="00933AC4"/>
    <w:rsid w:val="00974AB2"/>
    <w:rsid w:val="009A4DFA"/>
    <w:rsid w:val="009F50CC"/>
    <w:rsid w:val="00A16AD3"/>
    <w:rsid w:val="00A26291"/>
    <w:rsid w:val="00A31F05"/>
    <w:rsid w:val="00A80E65"/>
    <w:rsid w:val="00A90A26"/>
    <w:rsid w:val="00A9541B"/>
    <w:rsid w:val="00AA29F2"/>
    <w:rsid w:val="00AA4E22"/>
    <w:rsid w:val="00AA6298"/>
    <w:rsid w:val="00AB0660"/>
    <w:rsid w:val="00AD1F23"/>
    <w:rsid w:val="00AE7A54"/>
    <w:rsid w:val="00AF3A64"/>
    <w:rsid w:val="00AF7026"/>
    <w:rsid w:val="00B1053A"/>
    <w:rsid w:val="00B32AC2"/>
    <w:rsid w:val="00B44326"/>
    <w:rsid w:val="00B622F0"/>
    <w:rsid w:val="00B656B9"/>
    <w:rsid w:val="00B6593B"/>
    <w:rsid w:val="00B67141"/>
    <w:rsid w:val="00B71752"/>
    <w:rsid w:val="00BB5A00"/>
    <w:rsid w:val="00BF16BA"/>
    <w:rsid w:val="00C23BE0"/>
    <w:rsid w:val="00C53828"/>
    <w:rsid w:val="00C87C9D"/>
    <w:rsid w:val="00CC1D1E"/>
    <w:rsid w:val="00CC2857"/>
    <w:rsid w:val="00CC7FC2"/>
    <w:rsid w:val="00CD0FDA"/>
    <w:rsid w:val="00CD5910"/>
    <w:rsid w:val="00CE1261"/>
    <w:rsid w:val="00CE34C3"/>
    <w:rsid w:val="00CF7953"/>
    <w:rsid w:val="00D13586"/>
    <w:rsid w:val="00D15827"/>
    <w:rsid w:val="00D17647"/>
    <w:rsid w:val="00D207B5"/>
    <w:rsid w:val="00D22188"/>
    <w:rsid w:val="00D313CE"/>
    <w:rsid w:val="00D466FF"/>
    <w:rsid w:val="00D835A4"/>
    <w:rsid w:val="00D91A92"/>
    <w:rsid w:val="00DD10A9"/>
    <w:rsid w:val="00E001BE"/>
    <w:rsid w:val="00E02D4E"/>
    <w:rsid w:val="00E20F9E"/>
    <w:rsid w:val="00E5147C"/>
    <w:rsid w:val="00E51CB5"/>
    <w:rsid w:val="00E62A83"/>
    <w:rsid w:val="00E71BF9"/>
    <w:rsid w:val="00E9289A"/>
    <w:rsid w:val="00EC0619"/>
    <w:rsid w:val="00EC32F4"/>
    <w:rsid w:val="00ED5413"/>
    <w:rsid w:val="00EE0B8D"/>
    <w:rsid w:val="00F068E1"/>
    <w:rsid w:val="00F14524"/>
    <w:rsid w:val="00F66BCB"/>
    <w:rsid w:val="00FD48AA"/>
    <w:rsid w:val="00F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E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2C"/>
  </w:style>
  <w:style w:type="paragraph" w:styleId="Heading1">
    <w:name w:val="heading 1"/>
    <w:basedOn w:val="Normal"/>
    <w:next w:val="Normal"/>
    <w:link w:val="Heading1Char"/>
    <w:uiPriority w:val="9"/>
    <w:qFormat/>
    <w:rsid w:val="006F5F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2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2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2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2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2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"/>
    <w:qFormat/>
    <w:rsid w:val="006F5F2C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F2C"/>
    <w:rPr>
      <w:b/>
      <w:bCs/>
      <w:color w:val="365F91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5F2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5F2C"/>
    <w:rPr>
      <w:caps/>
      <w:spacing w:val="15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2C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F2C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6F5F2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F2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6F5F2C"/>
    <w:rPr>
      <w:b/>
      <w:bCs/>
      <w:caps/>
      <w:color w:val="243F60" w:themeColor="accent1" w:themeShade="7F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F5F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F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2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2C"/>
    <w:rPr>
      <w:color w:val="4F81BD" w:themeColor="accent1"/>
      <w:sz w:val="24"/>
      <w:szCs w:val="24"/>
    </w:rPr>
  </w:style>
  <w:style w:type="character" w:styleId="IntenseReference">
    <w:name w:val="Intense Reference"/>
    <w:uiPriority w:val="32"/>
    <w:qFormat/>
    <w:rsid w:val="006F5F2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F5F2C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2C"/>
    <w:rPr>
      <w:caps/>
      <w:color w:val="243F60" w:themeColor="accent1" w:themeShade="7F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5F2C"/>
    <w:rPr>
      <w:caps/>
      <w:color w:val="595959" w:themeColor="text1" w:themeTint="A6"/>
      <w:spacing w:val="1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F5F2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F5F2C"/>
  </w:style>
  <w:style w:type="character" w:customStyle="1" w:styleId="break-words">
    <w:name w:val="break-words"/>
    <w:basedOn w:val="DefaultParagraphFont"/>
    <w:rsid w:val="006F5F2C"/>
  </w:style>
  <w:style w:type="character" w:styleId="Strong">
    <w:name w:val="Strong"/>
    <w:uiPriority w:val="22"/>
    <w:qFormat/>
    <w:rsid w:val="006F5F2C"/>
    <w:rPr>
      <w:b/>
      <w:bCs/>
    </w:rPr>
  </w:style>
  <w:style w:type="character" w:styleId="Emphasis">
    <w:name w:val="Emphasis"/>
    <w:uiPriority w:val="20"/>
    <w:qFormat/>
    <w:rsid w:val="006F5F2C"/>
    <w:rPr>
      <w:caps/>
      <w:color w:val="243F60" w:themeColor="accent1" w:themeShade="7F"/>
      <w:spacing w:val="5"/>
    </w:rPr>
  </w:style>
  <w:style w:type="character" w:styleId="SubtleEmphasis">
    <w:name w:val="Subtle Emphasis"/>
    <w:uiPriority w:val="19"/>
    <w:qFormat/>
    <w:rsid w:val="006F5F2C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6F5F2C"/>
    <w:rPr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icher.pr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ergei-chernyahovsky" TargetMode="External"/><Relationship Id="rId12" Type="http://schemas.openxmlformats.org/officeDocument/2006/relationships/hyperlink" Target="https://github.com/sergeicher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SC.ElephPumkin&amp;gl=I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rgeicher1/ProjectCourseQA-Selen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icher1/FullStackTestAutomationPythonFinalProjec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349F559E71437DA072E8471F812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4011E-2E06-47E9-BB70-88097E059D0A}"/>
      </w:docPartPr>
      <w:docPartBody>
        <w:p w:rsidR="00084C89" w:rsidRDefault="00000000">
          <w:pPr>
            <w:pStyle w:val="C0349F559E71437DA072E8471F812835"/>
          </w:pPr>
          <w:r>
            <w:t>Objective</w:t>
          </w:r>
        </w:p>
      </w:docPartBody>
    </w:docPart>
    <w:docPart>
      <w:docPartPr>
        <w:name w:val="0A40928839FA4F1F94BA83BFB489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A3003-FCF9-4D19-B044-958A14954D2B}"/>
      </w:docPartPr>
      <w:docPartBody>
        <w:p w:rsidR="00084C89" w:rsidRDefault="00000000">
          <w:pPr>
            <w:pStyle w:val="0A40928839FA4F1F94BA83BFB489B7C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C2"/>
    <w:rsid w:val="00084C89"/>
    <w:rsid w:val="000B2831"/>
    <w:rsid w:val="00120A98"/>
    <w:rsid w:val="0049342B"/>
    <w:rsid w:val="006A77D7"/>
    <w:rsid w:val="009205C2"/>
    <w:rsid w:val="00B56EE0"/>
    <w:rsid w:val="00CA399F"/>
    <w:rsid w:val="00D72D27"/>
    <w:rsid w:val="00E45507"/>
    <w:rsid w:val="00EE6290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49F559E71437DA072E8471F812835">
    <w:name w:val="C0349F559E71437DA072E8471F812835"/>
  </w:style>
  <w:style w:type="paragraph" w:customStyle="1" w:styleId="0A40928839FA4F1F94BA83BFB489B7CD">
    <w:name w:val="0A40928839FA4F1F94BA83BFB489B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2022-10-27T18:44:00Z</dcterms:created>
  <dcterms:modified xsi:type="dcterms:W3CDTF">2022-11-27T12:42:00Z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c63ab7db-4703-4311-9599-60179231cc2a</vt:lpwstr>
  </property>
</Properties>
</file>