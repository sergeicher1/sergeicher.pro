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64" w:type="pct"/>
        <w:tblInd w:w="-15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688"/>
        <w:gridCol w:w="5655"/>
      </w:tblGrid>
      <w:tr w:rsidR="008D7C57" w:rsidRPr="008D7C57" w14:paraId="228CD926" w14:textId="77777777" w:rsidTr="00557240">
        <w:trPr>
          <w:trHeight w:hRule="exact" w:val="1685"/>
        </w:trPr>
        <w:tc>
          <w:tcPr>
            <w:tcW w:w="5681" w:type="dxa"/>
            <w:tcMar>
              <w:right w:w="144" w:type="dxa"/>
            </w:tcMar>
            <w:vAlign w:val="bottom"/>
          </w:tcPr>
          <w:p w14:paraId="0ABA0883" w14:textId="410E51DE" w:rsidR="00A07B0E" w:rsidRPr="00557240" w:rsidRDefault="00557240" w:rsidP="00512972">
            <w:pPr>
              <w:pStyle w:val="Title"/>
              <w:rPr>
                <w:b/>
                <w:bCs/>
                <w:color w:val="19152F" w:themeColor="accent2" w:themeShade="80"/>
                <w:sz w:val="72"/>
              </w:rPr>
            </w:pPr>
            <w:r w:rsidRPr="00557240">
              <w:rPr>
                <w:b/>
                <w:bCs/>
                <w:caps w:val="0"/>
                <w:color w:val="19152F" w:themeColor="accent2" w:themeShade="80"/>
                <w:sz w:val="72"/>
              </w:rPr>
              <w:t>Sergei</w:t>
            </w:r>
          </w:p>
          <w:p w14:paraId="767CE36E" w14:textId="01FFC7D3" w:rsidR="007A0F44" w:rsidRPr="00557240" w:rsidRDefault="00557240" w:rsidP="00512972">
            <w:pPr>
              <w:pStyle w:val="Title"/>
              <w:rPr>
                <w:b/>
                <w:bCs/>
                <w:color w:val="19152F" w:themeColor="accent2" w:themeShade="80"/>
                <w:sz w:val="72"/>
              </w:rPr>
            </w:pPr>
            <w:r w:rsidRPr="00557240">
              <w:rPr>
                <w:b/>
                <w:bCs/>
                <w:caps w:val="0"/>
                <w:color w:val="19152F" w:themeColor="accent2" w:themeShade="80"/>
                <w:sz w:val="72"/>
              </w:rPr>
              <w:t xml:space="preserve">    Chernyahovsky </w:t>
            </w:r>
          </w:p>
          <w:p w14:paraId="0F3E1997" w14:textId="027F419E" w:rsidR="00512972" w:rsidRPr="008D7C57" w:rsidRDefault="00512972" w:rsidP="00512972">
            <w:pPr>
              <w:pStyle w:val="Title"/>
              <w:rPr>
                <w:color w:val="19152F" w:themeColor="accent2" w:themeShade="80"/>
              </w:rPr>
            </w:pPr>
          </w:p>
        </w:tc>
        <w:tc>
          <w:tcPr>
            <w:tcW w:w="5649" w:type="dxa"/>
            <w:tcMar>
              <w:left w:w="144" w:type="dxa"/>
            </w:tcMar>
            <w:vAlign w:val="bottom"/>
          </w:tcPr>
          <w:p w14:paraId="5C686908" w14:textId="41AA973A" w:rsidR="007A0F44" w:rsidRPr="008D7C57" w:rsidRDefault="007A0F44" w:rsidP="00512972">
            <w:pPr>
              <w:pStyle w:val="ContactInfo"/>
              <w:jc w:val="left"/>
              <w:rPr>
                <w:color w:val="19152F" w:themeColor="accent2" w:themeShade="80"/>
              </w:rPr>
            </w:pPr>
            <w:r w:rsidRPr="008D7C57">
              <w:rPr>
                <w:color w:val="19152F" w:themeColor="accent2" w:themeShade="80"/>
              </w:rPr>
              <w:t xml:space="preserve">  </w:t>
            </w:r>
          </w:p>
          <w:p w14:paraId="2C923412" w14:textId="7CFDDCF0" w:rsidR="007A0F44" w:rsidRPr="008D7C57" w:rsidRDefault="00000000" w:rsidP="00174A87">
            <w:pPr>
              <w:pStyle w:val="ContactInfo"/>
              <w:rPr>
                <w:color w:val="19152F" w:themeColor="accent2" w:themeShade="80"/>
              </w:rPr>
            </w:pPr>
            <w:sdt>
              <w:sdtPr>
                <w:rPr>
                  <w:color w:val="19152F" w:themeColor="accent2" w:themeShade="80"/>
                </w:rPr>
                <w:alias w:val="Enter phone:"/>
                <w:tag w:val="Enter phone:"/>
                <w:id w:val="381135673"/>
                <w:placeholder>
                  <w:docPart w:val="D8656132FD3E4FF3B180C6570B73082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512972" w:rsidRPr="008D7C57">
                  <w:rPr>
                    <w:color w:val="19152F" w:themeColor="accent2" w:themeShade="80"/>
                  </w:rPr>
                  <w:t>+972535270505</w:t>
                </w:r>
              </w:sdtContent>
            </w:sdt>
            <w:r w:rsidR="007A0F44" w:rsidRPr="008D7C57">
              <w:rPr>
                <w:color w:val="19152F" w:themeColor="accent2" w:themeShade="80"/>
              </w:rPr>
              <w:t xml:space="preserve">  </w:t>
            </w:r>
            <w:r w:rsidR="007A0F44" w:rsidRPr="008D7C57">
              <w:rPr>
                <w:noProof/>
                <w:color w:val="19152F" w:themeColor="accent2" w:themeShade="80"/>
              </w:rPr>
              <mc:AlternateContent>
                <mc:Choice Requires="wps">
                  <w:drawing>
                    <wp:inline distT="0" distB="0" distL="0" distR="0" wp14:anchorId="78B3F646" wp14:editId="2AFBC96D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0C6046A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FE45A0C" w14:textId="27C5A3BE" w:rsidR="007A0F44" w:rsidRPr="008D7C57" w:rsidRDefault="00000000" w:rsidP="00174A87">
            <w:pPr>
              <w:pStyle w:val="ContactInfo"/>
              <w:rPr>
                <w:color w:val="19152F" w:themeColor="accent2" w:themeShade="80"/>
              </w:rPr>
            </w:pPr>
            <w:sdt>
              <w:sdtPr>
                <w:rPr>
                  <w:color w:val="19152F" w:themeColor="accent2" w:themeShade="80"/>
                </w:rPr>
                <w:alias w:val="Enter email:"/>
                <w:tag w:val="Enter email:"/>
                <w:id w:val="479813182"/>
                <w:placeholder>
                  <w:docPart w:val="B33ACE80DE7F47A1B9660259E83B305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512972" w:rsidRPr="008D7C57">
                  <w:rPr>
                    <w:color w:val="19152F" w:themeColor="accent2" w:themeShade="80"/>
                  </w:rPr>
                  <w:t>SERGEICHER87@GMAIL.COM</w:t>
                </w:r>
              </w:sdtContent>
            </w:sdt>
            <w:r w:rsidR="007A0F44" w:rsidRPr="008D7C57">
              <w:rPr>
                <w:color w:val="19152F" w:themeColor="accent2" w:themeShade="80"/>
              </w:rPr>
              <w:t xml:space="preserve">  </w:t>
            </w:r>
            <w:r w:rsidR="007A0F44" w:rsidRPr="008D7C57">
              <w:rPr>
                <w:noProof/>
                <w:color w:val="19152F" w:themeColor="accent2" w:themeShade="80"/>
              </w:rPr>
              <mc:AlternateContent>
                <mc:Choice Requires="wps">
                  <w:drawing>
                    <wp:inline distT="0" distB="0" distL="0" distR="0" wp14:anchorId="186B26F4" wp14:editId="61C215A3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00A32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765F7172" w14:textId="111203A0" w:rsidR="007A0F44" w:rsidRPr="008D7C57" w:rsidRDefault="00512972" w:rsidP="00174A87">
            <w:pPr>
              <w:pStyle w:val="ContactInfo"/>
              <w:rPr>
                <w:color w:val="19152F" w:themeColor="accent2" w:themeShade="80"/>
              </w:rPr>
            </w:pPr>
            <w:sdt>
              <w:sdtPr>
                <w:rPr>
                  <w:rStyle w:val="MacroText"/>
                  <w:rFonts w:ascii="Segoe UI" w:hAnsi="Segoe UI" w:cs="Segoe UI"/>
                  <w:color w:val="19152F" w:themeColor="accent2" w:themeShade="80"/>
                  <w:bdr w:val="none" w:sz="0" w:space="0" w:color="auto" w:frame="1"/>
                  <w:shd w:val="clear" w:color="auto" w:fill="FFFFFF"/>
                </w:rPr>
                <w:alias w:val="Enter LinkedIn profile:"/>
                <w:tag w:val="Enter LinkedIn profile:"/>
                <w:id w:val="-1253892234"/>
                <w:placeholder>
                  <w:docPart w:val="E7809DA7008F421C9A21C74AC42CE43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Pr="008D7C57">
                  <w:rPr>
                    <w:rStyle w:val="MacroText"/>
                    <w:rFonts w:ascii="Segoe UI" w:hAnsi="Segoe UI" w:cs="Segoe UI"/>
                    <w:color w:val="19152F" w:themeColor="accent2" w:themeShade="80"/>
                    <w:bdr w:val="none" w:sz="0" w:space="0" w:color="auto" w:frame="1"/>
                    <w:shd w:val="clear" w:color="auto" w:fill="FFFFFF"/>
                  </w:rPr>
                  <w:t>www.linkedin.com/in/sergei-chernyahovsky</w:t>
                </w:r>
              </w:sdtContent>
            </w:sdt>
            <w:r w:rsidR="007A0F44" w:rsidRPr="008D7C57">
              <w:rPr>
                <w:color w:val="19152F" w:themeColor="accent2" w:themeShade="80"/>
              </w:rPr>
              <w:t xml:space="preserve">  </w:t>
            </w:r>
            <w:r w:rsidR="007A0F44" w:rsidRPr="008D7C57">
              <w:rPr>
                <w:noProof/>
                <w:color w:val="19152F" w:themeColor="accent2" w:themeShade="80"/>
              </w:rPr>
              <mc:AlternateContent>
                <mc:Choice Requires="wps">
                  <w:drawing>
                    <wp:inline distT="0" distB="0" distL="0" distR="0" wp14:anchorId="6DC4F47D" wp14:editId="37E45D4A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1DEE422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C6AADBD" w14:textId="2F290D67" w:rsidR="007A0F44" w:rsidRPr="008D7C57" w:rsidRDefault="00512972" w:rsidP="00174A87">
            <w:pPr>
              <w:pStyle w:val="ContactInfo"/>
              <w:rPr>
                <w:color w:val="19152F" w:themeColor="accent2" w:themeShade="80"/>
              </w:rPr>
            </w:pPr>
            <w:sdt>
              <w:sdtPr>
                <w:rPr>
                  <w:b/>
                  <w:bCs/>
                  <w:color w:val="19152F" w:themeColor="accent2" w:themeShade="80"/>
                </w:rPr>
                <w:alias w:val="Enter Twitter/blog/portfolio:"/>
                <w:tag w:val="Enter Twitter/blog/portfolio:"/>
                <w:id w:val="1198669372"/>
                <w:placeholder>
                  <w:docPart w:val="0495AE606D694B91894A67CD62096B3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="008D7C57" w:rsidRPr="008D7C57">
                  <w:rPr>
                    <w:b/>
                    <w:bCs/>
                    <w:color w:val="19152F" w:themeColor="accent2" w:themeShade="80"/>
                  </w:rPr>
                  <w:t xml:space="preserve">Digital Portfolio -&gt; </w:t>
                </w:r>
                <w:r w:rsidRPr="008D7C57">
                  <w:rPr>
                    <w:b/>
                    <w:bCs/>
                    <w:color w:val="19152F" w:themeColor="accent2" w:themeShade="80"/>
                  </w:rPr>
                  <w:t>http://sergeicher.pro/</w:t>
                </w:r>
              </w:sdtContent>
            </w:sdt>
            <w:r w:rsidR="007A0F44" w:rsidRPr="008D7C57">
              <w:rPr>
                <w:color w:val="19152F" w:themeColor="accent2" w:themeShade="80"/>
              </w:rPr>
              <w:t xml:space="preserve">  </w:t>
            </w:r>
            <w:r w:rsidR="007A0F44" w:rsidRPr="008D7C57">
              <w:rPr>
                <w:noProof/>
                <w:color w:val="19152F" w:themeColor="accent2" w:themeShade="80"/>
              </w:rPr>
              <mc:AlternateContent>
                <mc:Choice Requires="wps">
                  <w:drawing>
                    <wp:inline distT="0" distB="0" distL="0" distR="0" wp14:anchorId="4EDBBFB7" wp14:editId="5F56B588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301A1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4690229E" w14:textId="6CE003A7" w:rsidR="00512972" w:rsidRPr="008D7C57" w:rsidRDefault="00512972" w:rsidP="00512972">
            <w:pPr>
              <w:pStyle w:val="ContactInfo"/>
              <w:jc w:val="center"/>
              <w:rPr>
                <w:color w:val="19152F" w:themeColor="accent2" w:themeShade="80"/>
              </w:rPr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8D7C57" w:rsidRPr="008D7C57" w14:paraId="2FFA73E5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107340CD" w14:textId="77777777" w:rsidR="000E24AC" w:rsidRPr="008D7C57" w:rsidRDefault="00075B13" w:rsidP="009D0878">
            <w:pPr>
              <w:pStyle w:val="Icons"/>
              <w:rPr>
                <w:color w:val="19152F" w:themeColor="accent2" w:themeShade="80"/>
              </w:rPr>
            </w:pPr>
            <w:r w:rsidRPr="008D7C57">
              <w:rPr>
                <w:noProof/>
                <w:color w:val="19152F" w:themeColor="accent2" w:themeShade="80"/>
              </w:rPr>
              <mc:AlternateContent>
                <mc:Choice Requires="wpg">
                  <w:drawing>
                    <wp:inline distT="0" distB="0" distL="0" distR="0" wp14:anchorId="1C7F0B62" wp14:editId="50E4746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7F4B82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3089C294" w14:textId="16F28982" w:rsidR="000E24AC" w:rsidRPr="008D7C57" w:rsidRDefault="005765D7" w:rsidP="00533915">
            <w:pPr>
              <w:pStyle w:val="Heading1"/>
              <w:jc w:val="center"/>
              <w:outlineLvl w:val="0"/>
              <w:rPr>
                <w:color w:val="19152F" w:themeColor="accent2" w:themeShade="80"/>
              </w:rPr>
            </w:pPr>
            <w:r w:rsidRPr="005765D7">
              <w:rPr>
                <w:rFonts w:ascii="Roboto" w:hAnsi="Roboto" w:cs="Arimo"/>
                <w:b/>
                <w:caps w:val="0"/>
                <w:color w:val="19152F" w:themeColor="accent2" w:themeShade="80"/>
                <w:sz w:val="44"/>
                <w:szCs w:val="36"/>
              </w:rPr>
              <w:t>QA Automation Infrastructure Developer</w:t>
            </w:r>
          </w:p>
        </w:tc>
      </w:tr>
    </w:tbl>
    <w:p w14:paraId="214613C3" w14:textId="14D19B9F" w:rsidR="00F168D7" w:rsidRPr="00533915" w:rsidRDefault="00512972" w:rsidP="00533915">
      <w:pPr>
        <w:spacing w:after="0" w:line="276" w:lineRule="auto"/>
        <w:jc w:val="center"/>
        <w:rPr>
          <w:b/>
          <w:bCs/>
          <w:color w:val="19152F" w:themeColor="accent2" w:themeShade="80"/>
          <w:sz w:val="24"/>
          <w:szCs w:val="24"/>
        </w:rPr>
      </w:pPr>
      <w:r w:rsidRPr="00533915">
        <w:rPr>
          <w:b/>
          <w:bCs/>
          <w:color w:val="19152F" w:themeColor="accent2" w:themeShade="80"/>
          <w:sz w:val="24"/>
          <w:szCs w:val="24"/>
        </w:rPr>
        <w:t>Please take a look at my digital portfolio and a full list of my projects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8D7C57" w:rsidRPr="008D7C57" w14:paraId="61E386B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8830C95" w14:textId="77777777" w:rsidR="00A77B4D" w:rsidRPr="008D7C57" w:rsidRDefault="00075B13" w:rsidP="00075B13">
            <w:pPr>
              <w:pStyle w:val="Icons"/>
              <w:rPr>
                <w:color w:val="19152F" w:themeColor="accent2" w:themeShade="80"/>
              </w:rPr>
            </w:pPr>
            <w:r w:rsidRPr="008D7C57">
              <w:rPr>
                <w:noProof/>
                <w:color w:val="19152F" w:themeColor="accent2" w:themeShade="80"/>
              </w:rPr>
              <mc:AlternateContent>
                <mc:Choice Requires="wpg">
                  <w:drawing>
                    <wp:inline distT="0" distB="0" distL="0" distR="0" wp14:anchorId="6753AB40" wp14:editId="0FDDA9C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98553F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6868686" w14:textId="77777777" w:rsidR="00A77B4D" w:rsidRPr="008D7C57" w:rsidRDefault="00000000" w:rsidP="002146F8">
            <w:pPr>
              <w:pStyle w:val="Heading1"/>
              <w:outlineLvl w:val="0"/>
              <w:rPr>
                <w:color w:val="19152F" w:themeColor="accent2" w:themeShade="80"/>
              </w:rPr>
            </w:pPr>
            <w:sdt>
              <w:sdtPr>
                <w:rPr>
                  <w:color w:val="19152F" w:themeColor="accent2" w:themeShade="80"/>
                </w:rPr>
                <w:alias w:val="Education:"/>
                <w:tag w:val="Education:"/>
                <w:id w:val="1586649636"/>
                <w:placeholder>
                  <w:docPart w:val="942CF88F8898456BAE0098D6D4F9018D"/>
                </w:placeholder>
                <w:temporary/>
                <w:showingPlcHdr/>
                <w15:appearance w15:val="hidden"/>
              </w:sdtPr>
              <w:sdtContent>
                <w:r w:rsidR="00DD2D34" w:rsidRPr="008D7C57">
                  <w:rPr>
                    <w:color w:val="19152F" w:themeColor="accent2" w:themeShade="80"/>
                  </w:rPr>
                  <w:t>Education</w:t>
                </w:r>
              </w:sdtContent>
            </w:sdt>
          </w:p>
        </w:tc>
      </w:tr>
    </w:tbl>
    <w:p w14:paraId="70B3F19F" w14:textId="74F9D444" w:rsidR="007C0E0E" w:rsidRPr="00F1046A" w:rsidRDefault="008D7C57" w:rsidP="00B47E1E">
      <w:pPr>
        <w:pStyle w:val="Heading2"/>
        <w:rPr>
          <w:iCs/>
          <w:sz w:val="32"/>
          <w:szCs w:val="32"/>
        </w:rPr>
      </w:pPr>
      <w:r w:rsidRPr="00F1046A">
        <w:rPr>
          <w:iCs/>
          <w:sz w:val="32"/>
          <w:szCs w:val="32"/>
        </w:rPr>
        <w:t>Full Stack Test Automation</w:t>
      </w:r>
      <w:r w:rsidR="007C0E0E" w:rsidRPr="00F1046A">
        <w:rPr>
          <w:iCs/>
          <w:sz w:val="32"/>
          <w:szCs w:val="32"/>
        </w:rPr>
        <w:t xml:space="preserve"> | </w:t>
      </w:r>
      <w:r w:rsidRPr="00533915">
        <w:rPr>
          <w:iCs/>
          <w:sz w:val="32"/>
          <w:szCs w:val="32"/>
        </w:rPr>
        <w:t>ATID Automation</w:t>
      </w:r>
    </w:p>
    <w:p w14:paraId="3A425719" w14:textId="2E1891F3" w:rsidR="00F168D7" w:rsidRPr="00D33449" w:rsidRDefault="005765D7" w:rsidP="00F168D7">
      <w:pPr>
        <w:pStyle w:val="Heading3"/>
        <w:rPr>
          <w:color w:val="19152F" w:themeColor="accent2" w:themeShade="80"/>
          <w:sz w:val="20"/>
          <w:szCs w:val="20"/>
        </w:rPr>
      </w:pPr>
      <w:r w:rsidRPr="00D33449">
        <w:rPr>
          <w:caps w:val="0"/>
          <w:color w:val="19152F" w:themeColor="accent2" w:themeShade="80"/>
          <w:sz w:val="20"/>
          <w:szCs w:val="20"/>
        </w:rPr>
        <w:t>August</w:t>
      </w:r>
      <w:r w:rsidR="00F168D7" w:rsidRPr="00D33449">
        <w:rPr>
          <w:color w:val="19152F" w:themeColor="accent2" w:themeShade="80"/>
          <w:sz w:val="20"/>
          <w:szCs w:val="20"/>
        </w:rPr>
        <w:t xml:space="preserve"> 2022 –</w:t>
      </w:r>
      <w:r w:rsidRPr="00D33449">
        <w:rPr>
          <w:caps w:val="0"/>
          <w:color w:val="19152F" w:themeColor="accent2" w:themeShade="80"/>
          <w:sz w:val="20"/>
          <w:szCs w:val="20"/>
        </w:rPr>
        <w:t xml:space="preserve"> </w:t>
      </w:r>
      <w:r>
        <w:rPr>
          <w:caps w:val="0"/>
          <w:color w:val="19152F" w:themeColor="accent2" w:themeShade="80"/>
          <w:sz w:val="20"/>
          <w:szCs w:val="20"/>
        </w:rPr>
        <w:t>October</w:t>
      </w:r>
      <w:r w:rsidRPr="00D33449">
        <w:rPr>
          <w:caps w:val="0"/>
          <w:color w:val="19152F" w:themeColor="accent2" w:themeShade="80"/>
          <w:sz w:val="20"/>
          <w:szCs w:val="20"/>
        </w:rPr>
        <w:t xml:space="preserve"> </w:t>
      </w:r>
      <w:r w:rsidR="00F168D7" w:rsidRPr="00D33449">
        <w:rPr>
          <w:color w:val="19152F" w:themeColor="accent2" w:themeShade="80"/>
          <w:sz w:val="20"/>
          <w:szCs w:val="20"/>
        </w:rPr>
        <w:t>2022</w:t>
      </w:r>
    </w:p>
    <w:p w14:paraId="2B8D5992" w14:textId="2436DB8B" w:rsidR="00D33449" w:rsidRPr="00D33449" w:rsidRDefault="00D33449" w:rsidP="00F168D7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 w:rsidRPr="00D33449">
        <w:rPr>
          <w:b/>
          <w:bCs/>
          <w:color w:val="19152F" w:themeColor="accent2" w:themeShade="80"/>
          <w:sz w:val="24"/>
          <w:szCs w:val="24"/>
        </w:rPr>
        <w:t>Lin</w:t>
      </w:r>
      <w:r>
        <w:rPr>
          <w:b/>
          <w:bCs/>
          <w:color w:val="19152F" w:themeColor="accent2" w:themeShade="80"/>
          <w:sz w:val="24"/>
          <w:szCs w:val="24"/>
        </w:rPr>
        <w:t xml:space="preserve">k to </w:t>
      </w:r>
      <w:r w:rsidR="00F1046A">
        <w:rPr>
          <w:b/>
          <w:bCs/>
          <w:color w:val="19152F" w:themeColor="accent2" w:themeShade="80"/>
          <w:sz w:val="24"/>
          <w:szCs w:val="24"/>
        </w:rPr>
        <w:t xml:space="preserve">the </w:t>
      </w:r>
      <w:r>
        <w:rPr>
          <w:b/>
          <w:bCs/>
          <w:color w:val="19152F" w:themeColor="accent2" w:themeShade="80"/>
          <w:sz w:val="24"/>
          <w:szCs w:val="24"/>
        </w:rPr>
        <w:t>final project</w:t>
      </w:r>
      <w:r w:rsidR="005765D7">
        <w:rPr>
          <w:b/>
          <w:bCs/>
          <w:color w:val="19152F" w:themeColor="accent2" w:themeShade="80"/>
          <w:sz w:val="24"/>
          <w:szCs w:val="24"/>
        </w:rPr>
        <w:t>- Testing Infrastructure for different platforms</w:t>
      </w:r>
      <w:r>
        <w:rPr>
          <w:b/>
          <w:bCs/>
          <w:color w:val="19152F" w:themeColor="accent2" w:themeShade="80"/>
          <w:sz w:val="24"/>
          <w:szCs w:val="24"/>
        </w:rPr>
        <w:t xml:space="preserve">: </w:t>
      </w:r>
      <w:hyperlink r:id="rId11" w:history="1">
        <w:r w:rsidRPr="005765D7">
          <w:rPr>
            <w:rStyle w:val="Hyperlink"/>
            <w:b/>
            <w:bCs/>
            <w:color w:val="443144" w:themeColor="hyperlink" w:themeShade="80"/>
            <w:sz w:val="24"/>
            <w:szCs w:val="24"/>
          </w:rPr>
          <w:t>https://github.com/sergeicher1/FullStackTestAutomationPyth</w:t>
        </w:r>
        <w:r w:rsidRPr="005765D7">
          <w:rPr>
            <w:rStyle w:val="Hyperlink"/>
            <w:b/>
            <w:bCs/>
            <w:color w:val="443144" w:themeColor="hyperlink" w:themeShade="80"/>
            <w:sz w:val="24"/>
            <w:szCs w:val="24"/>
          </w:rPr>
          <w:t>o</w:t>
        </w:r>
        <w:r w:rsidRPr="005765D7">
          <w:rPr>
            <w:rStyle w:val="Hyperlink"/>
            <w:b/>
            <w:bCs/>
            <w:color w:val="443144" w:themeColor="hyperlink" w:themeShade="80"/>
            <w:sz w:val="24"/>
            <w:szCs w:val="24"/>
          </w:rPr>
          <w:t>nFinalProject</w:t>
        </w:r>
      </w:hyperlink>
    </w:p>
    <w:p w14:paraId="5C839D6A" w14:textId="7C6A0D9B" w:rsidR="00F168D7" w:rsidRPr="00F168D7" w:rsidRDefault="00F168D7" w:rsidP="00F168D7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 w:rsidRPr="00F168D7">
        <w:rPr>
          <w:b/>
          <w:bCs/>
          <w:color w:val="19152F" w:themeColor="accent2" w:themeShade="80"/>
          <w:sz w:val="24"/>
          <w:szCs w:val="24"/>
        </w:rPr>
        <w:t>Python</w:t>
      </w:r>
      <w:r w:rsidR="00D33449">
        <w:rPr>
          <w:b/>
          <w:bCs/>
          <w:color w:val="19152F" w:themeColor="accent2" w:themeShade="80"/>
          <w:sz w:val="24"/>
          <w:szCs w:val="24"/>
        </w:rPr>
        <w:t xml:space="preserve"> </w:t>
      </w:r>
      <w:r w:rsidR="00F1046A">
        <w:rPr>
          <w:b/>
          <w:bCs/>
          <w:color w:val="19152F" w:themeColor="accent2" w:themeShade="80"/>
          <w:sz w:val="24"/>
          <w:szCs w:val="24"/>
        </w:rPr>
        <w:t>programming language</w:t>
      </w:r>
    </w:p>
    <w:p w14:paraId="1DC9BD36" w14:textId="682B823A" w:rsidR="00F168D7" w:rsidRPr="00F168D7" w:rsidRDefault="00F168D7" w:rsidP="00F168D7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Selenium</w:t>
      </w:r>
      <w:r w:rsidR="00F1046A">
        <w:rPr>
          <w:b/>
          <w:bCs/>
          <w:color w:val="19152F" w:themeColor="accent2" w:themeShade="80"/>
          <w:sz w:val="24"/>
          <w:szCs w:val="24"/>
        </w:rPr>
        <w:t xml:space="preserve"> WebDriver</w:t>
      </w:r>
    </w:p>
    <w:p w14:paraId="0BFDE435" w14:textId="5483A4A9" w:rsidR="00F168D7" w:rsidRPr="00F168D7" w:rsidRDefault="00F168D7" w:rsidP="00F168D7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HTML, CSS</w:t>
      </w:r>
    </w:p>
    <w:p w14:paraId="5950C162" w14:textId="67B44786" w:rsidR="00F168D7" w:rsidRPr="00CB6822" w:rsidRDefault="00F168D7" w:rsidP="00F168D7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PyTest</w:t>
      </w:r>
      <w:r w:rsidR="00F1046A">
        <w:rPr>
          <w:b/>
          <w:bCs/>
          <w:color w:val="19152F" w:themeColor="accent2" w:themeShade="80"/>
          <w:sz w:val="24"/>
          <w:szCs w:val="24"/>
        </w:rPr>
        <w:t xml:space="preserve"> testing framework</w:t>
      </w:r>
    </w:p>
    <w:p w14:paraId="14E5C826" w14:textId="73A2E14A" w:rsidR="00CB6822" w:rsidRPr="00CB6822" w:rsidRDefault="00CB6822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Graphic Elements Automation</w:t>
      </w:r>
    </w:p>
    <w:p w14:paraId="68DA0EDA" w14:textId="013324AE" w:rsidR="00CB6822" w:rsidRPr="00CB6822" w:rsidRDefault="00F1046A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Appium, </w:t>
      </w:r>
      <w:r w:rsidR="00CB6822">
        <w:rPr>
          <w:b/>
          <w:bCs/>
          <w:color w:val="19152F" w:themeColor="accent2" w:themeShade="80"/>
          <w:sz w:val="24"/>
          <w:szCs w:val="24"/>
        </w:rPr>
        <w:t>Mobile Apps Automation</w:t>
      </w:r>
    </w:p>
    <w:p w14:paraId="5633554E" w14:textId="083983D6" w:rsidR="00CB6822" w:rsidRPr="00CB6822" w:rsidRDefault="00CB6822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Desktop Apps Automation</w:t>
      </w:r>
    </w:p>
    <w:p w14:paraId="218350AE" w14:textId="6C920EDB" w:rsidR="00CB6822" w:rsidRPr="00CB6822" w:rsidRDefault="00CB6822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Electron Apps Automation</w:t>
      </w:r>
    </w:p>
    <w:p w14:paraId="3A50DCBF" w14:textId="5D1AD31A" w:rsidR="00CB6822" w:rsidRPr="00CB6822" w:rsidRDefault="00CB6822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REST API Automation</w:t>
      </w:r>
    </w:p>
    <w:p w14:paraId="6921653C" w14:textId="32760E77" w:rsidR="00CB6822" w:rsidRPr="00F1046A" w:rsidRDefault="00CB6822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Database Automation</w:t>
      </w:r>
    </w:p>
    <w:p w14:paraId="7615A931" w14:textId="187FD3D0" w:rsidR="00F1046A" w:rsidRPr="00D33449" w:rsidRDefault="00F1046A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Allure reporting system</w:t>
      </w:r>
    </w:p>
    <w:p w14:paraId="25D74944" w14:textId="1EEDC25A" w:rsidR="00D33449" w:rsidRPr="00D33449" w:rsidRDefault="00D33449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CI with Jenkins</w:t>
      </w:r>
    </w:p>
    <w:p w14:paraId="2245B989" w14:textId="15A23ECF" w:rsidR="00D33449" w:rsidRPr="00F1046A" w:rsidRDefault="00D33449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Page Object Design Pattern</w:t>
      </w:r>
    </w:p>
    <w:p w14:paraId="0C504AAB" w14:textId="25FFFABA" w:rsidR="00F1046A" w:rsidRPr="00D33449" w:rsidRDefault="00F1046A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Chrome Dev Tools</w:t>
      </w:r>
    </w:p>
    <w:p w14:paraId="10A1C9D4" w14:textId="77777777" w:rsidR="00F1046A" w:rsidRPr="00F1046A" w:rsidRDefault="00D33449" w:rsidP="00CB6822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Postman</w:t>
      </w:r>
    </w:p>
    <w:p w14:paraId="791B5A52" w14:textId="71F3A7B0" w:rsidR="006E6FE0" w:rsidRPr="006E6FE0" w:rsidRDefault="00D33449" w:rsidP="006E6FE0">
      <w:pPr>
        <w:pStyle w:val="ListParagraph"/>
        <w:numPr>
          <w:ilvl w:val="0"/>
          <w:numId w:val="16"/>
        </w:numPr>
        <w:rPr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 JMeter</w:t>
      </w:r>
    </w:p>
    <w:p w14:paraId="617189A4" w14:textId="0BFAEE10" w:rsidR="007C0E0E" w:rsidRPr="00533915" w:rsidRDefault="00D33449" w:rsidP="00B47E1E">
      <w:pPr>
        <w:pStyle w:val="Heading2"/>
        <w:rPr>
          <w:iCs/>
          <w:sz w:val="32"/>
          <w:szCs w:val="32"/>
        </w:rPr>
      </w:pPr>
      <w:r w:rsidRPr="00F1046A">
        <w:rPr>
          <w:iCs/>
          <w:sz w:val="32"/>
          <w:szCs w:val="32"/>
        </w:rPr>
        <w:t>Q</w:t>
      </w:r>
      <w:r w:rsidR="005765D7">
        <w:rPr>
          <w:iCs/>
          <w:sz w:val="32"/>
          <w:szCs w:val="32"/>
        </w:rPr>
        <w:t xml:space="preserve">uality </w:t>
      </w:r>
      <w:r w:rsidRPr="00F1046A">
        <w:rPr>
          <w:iCs/>
          <w:sz w:val="32"/>
          <w:szCs w:val="32"/>
        </w:rPr>
        <w:t>A</w:t>
      </w:r>
      <w:r w:rsidR="005765D7">
        <w:rPr>
          <w:iCs/>
          <w:sz w:val="32"/>
          <w:szCs w:val="32"/>
        </w:rPr>
        <w:t>ssurance</w:t>
      </w:r>
      <w:r w:rsidRPr="00F1046A">
        <w:rPr>
          <w:iCs/>
          <w:sz w:val="32"/>
          <w:szCs w:val="32"/>
        </w:rPr>
        <w:t xml:space="preserve"> |</w:t>
      </w:r>
      <w:r w:rsidR="007C0E0E" w:rsidRPr="00533915">
        <w:rPr>
          <w:iCs/>
          <w:sz w:val="32"/>
          <w:szCs w:val="32"/>
        </w:rPr>
        <w:t xml:space="preserve"> </w:t>
      </w:r>
      <w:r w:rsidRPr="00533915">
        <w:rPr>
          <w:iCs/>
          <w:sz w:val="32"/>
          <w:szCs w:val="32"/>
        </w:rPr>
        <w:t>Technion Haifa</w:t>
      </w:r>
    </w:p>
    <w:p w14:paraId="0532550F" w14:textId="538E201E" w:rsidR="00D33449" w:rsidRPr="00533915" w:rsidRDefault="005765D7" w:rsidP="00D33449">
      <w:pPr>
        <w:pStyle w:val="Heading3"/>
        <w:rPr>
          <w:caps w:val="0"/>
          <w:color w:val="19152F" w:themeColor="accent2" w:themeShade="80"/>
          <w:sz w:val="20"/>
          <w:szCs w:val="20"/>
        </w:rPr>
      </w:pPr>
      <w:r w:rsidRPr="00D33449">
        <w:rPr>
          <w:caps w:val="0"/>
          <w:color w:val="19152F" w:themeColor="accent2" w:themeShade="80"/>
          <w:sz w:val="20"/>
          <w:szCs w:val="20"/>
        </w:rPr>
        <w:t>March 2022 – August 2022</w:t>
      </w:r>
    </w:p>
    <w:p w14:paraId="66B4C970" w14:textId="77777777" w:rsidR="005765D7" w:rsidRDefault="00F1046A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Link to the final project: </w:t>
      </w:r>
    </w:p>
    <w:p w14:paraId="77D12A7C" w14:textId="493A1789" w:rsidR="00F1046A" w:rsidRDefault="005765D7" w:rsidP="005765D7">
      <w:pPr>
        <w:pStyle w:val="ListParagraph"/>
        <w:rPr>
          <w:b/>
          <w:bCs/>
          <w:color w:val="19152F" w:themeColor="accent2" w:themeShade="80"/>
          <w:sz w:val="24"/>
          <w:szCs w:val="24"/>
        </w:rPr>
      </w:pPr>
      <w:hyperlink r:id="rId12" w:history="1">
        <w:r w:rsidR="00F1046A" w:rsidRPr="005765D7">
          <w:rPr>
            <w:rStyle w:val="Hyperlink"/>
            <w:b/>
            <w:bCs/>
            <w:color w:val="443144" w:themeColor="hyperlink" w:themeShade="80"/>
            <w:sz w:val="24"/>
            <w:szCs w:val="24"/>
          </w:rPr>
          <w:t>https://github.com/sergeicher1/ProjectCourseQA-Selenium</w:t>
        </w:r>
      </w:hyperlink>
    </w:p>
    <w:p w14:paraId="3E47212C" w14:textId="6E596DAB" w:rsidR="00D33449" w:rsidRDefault="00D33449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 w:rsidRPr="00D33449">
        <w:rPr>
          <w:b/>
          <w:bCs/>
          <w:color w:val="19152F" w:themeColor="accent2" w:themeShade="80"/>
          <w:sz w:val="24"/>
          <w:szCs w:val="24"/>
        </w:rPr>
        <w:t>QA Methodologies</w:t>
      </w:r>
    </w:p>
    <w:p w14:paraId="3165AA41" w14:textId="2997A30D" w:rsidR="00D33449" w:rsidRDefault="00D33449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Test Classes &amp; Test Levels</w:t>
      </w:r>
    </w:p>
    <w:p w14:paraId="6B301E64" w14:textId="7249ED52" w:rsidR="00D33449" w:rsidRDefault="00D33449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Planning and execution of tests: STP, STD, STR</w:t>
      </w:r>
    </w:p>
    <w:p w14:paraId="6446ED98" w14:textId="639DB220" w:rsidR="00D33449" w:rsidRDefault="00D33449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SQL query language</w:t>
      </w:r>
    </w:p>
    <w:p w14:paraId="33C7583B" w14:textId="3429EB7C" w:rsidR="00D33449" w:rsidRDefault="00D33449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Networking protocols: TCP, UDP, ARP, </w:t>
      </w:r>
      <w:r w:rsidR="00FA5709">
        <w:rPr>
          <w:b/>
          <w:bCs/>
          <w:color w:val="19152F" w:themeColor="accent2" w:themeShade="80"/>
          <w:sz w:val="24"/>
          <w:szCs w:val="24"/>
        </w:rPr>
        <w:t>D</w:t>
      </w:r>
      <w:r>
        <w:rPr>
          <w:b/>
          <w:bCs/>
          <w:color w:val="19152F" w:themeColor="accent2" w:themeShade="80"/>
          <w:sz w:val="24"/>
          <w:szCs w:val="24"/>
        </w:rPr>
        <w:t>HCP</w:t>
      </w:r>
    </w:p>
    <w:p w14:paraId="45F21D30" w14:textId="3263ADC8" w:rsidR="00D33449" w:rsidRDefault="00D33449" w:rsidP="00D33449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Work with sniffer WIRESHARK</w:t>
      </w:r>
    </w:p>
    <w:p w14:paraId="7B79FFB7" w14:textId="4935D7B3" w:rsidR="00D33449" w:rsidRDefault="00D33449" w:rsidP="00F1046A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Work with JIRA </w:t>
      </w:r>
    </w:p>
    <w:p w14:paraId="012315AF" w14:textId="78917989" w:rsidR="00F1046A" w:rsidRPr="00533915" w:rsidRDefault="00F1046A" w:rsidP="00F1046A">
      <w:pPr>
        <w:pStyle w:val="Heading2"/>
        <w:rPr>
          <w:sz w:val="32"/>
          <w:szCs w:val="32"/>
        </w:rPr>
      </w:pPr>
      <w:r w:rsidRPr="00533915">
        <w:rPr>
          <w:sz w:val="32"/>
          <w:szCs w:val="32"/>
        </w:rPr>
        <w:lastRenderedPageBreak/>
        <w:t>Software Development</w:t>
      </w:r>
      <w:r w:rsidRPr="00533915">
        <w:rPr>
          <w:sz w:val="32"/>
          <w:szCs w:val="32"/>
        </w:rPr>
        <w:t xml:space="preserve"> | </w:t>
      </w:r>
      <w:r w:rsidRPr="00533915">
        <w:rPr>
          <w:sz w:val="32"/>
          <w:szCs w:val="32"/>
        </w:rPr>
        <w:t xml:space="preserve">Self-learner </w:t>
      </w:r>
    </w:p>
    <w:p w14:paraId="3A039A57" w14:textId="407266C6" w:rsidR="00F1046A" w:rsidRPr="00533915" w:rsidRDefault="005765D7" w:rsidP="00F1046A">
      <w:pPr>
        <w:pStyle w:val="Heading3"/>
        <w:rPr>
          <w:caps w:val="0"/>
          <w:color w:val="19152F" w:themeColor="accent2" w:themeShade="80"/>
          <w:sz w:val="20"/>
          <w:szCs w:val="20"/>
        </w:rPr>
      </w:pPr>
      <w:r>
        <w:rPr>
          <w:caps w:val="0"/>
          <w:color w:val="19152F" w:themeColor="accent2" w:themeShade="80"/>
          <w:sz w:val="20"/>
          <w:szCs w:val="20"/>
        </w:rPr>
        <w:t>January 2021 - Present</w:t>
      </w:r>
    </w:p>
    <w:p w14:paraId="31A0CE9C" w14:textId="47190F94" w:rsidR="00F1046A" w:rsidRDefault="005765D7" w:rsidP="00F1046A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Link to my Android game </w:t>
      </w:r>
      <w:r w:rsidR="006D6208">
        <w:rPr>
          <w:b/>
          <w:bCs/>
          <w:color w:val="19152F" w:themeColor="accent2" w:themeShade="80"/>
          <w:sz w:val="24"/>
          <w:szCs w:val="24"/>
        </w:rPr>
        <w:t xml:space="preserve">“Elephpumkin” </w:t>
      </w:r>
      <w:r>
        <w:rPr>
          <w:b/>
          <w:bCs/>
          <w:color w:val="19152F" w:themeColor="accent2" w:themeShade="80"/>
          <w:sz w:val="24"/>
          <w:szCs w:val="24"/>
        </w:rPr>
        <w:t xml:space="preserve">available on Google Play: </w:t>
      </w:r>
      <w:hyperlink r:id="rId13" w:history="1">
        <w:r w:rsidRPr="00DB1A79">
          <w:rPr>
            <w:rStyle w:val="Hyperlink"/>
            <w:b/>
            <w:bCs/>
            <w:color w:val="443144" w:themeColor="hyperlink" w:themeShade="80"/>
            <w:sz w:val="24"/>
            <w:szCs w:val="24"/>
          </w:rPr>
          <w:t>https://play.google.com/store/apps/details?id=com.SC.ElephPumkin&amp;gl=IL</w:t>
        </w:r>
      </w:hyperlink>
    </w:p>
    <w:p w14:paraId="27778253" w14:textId="1EBC8A93" w:rsidR="00CB7B14" w:rsidRDefault="00CB7B14" w:rsidP="00F1046A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C# programming language</w:t>
      </w:r>
    </w:p>
    <w:p w14:paraId="20AE8202" w14:textId="111050E5" w:rsidR="006D6208" w:rsidRPr="006D6208" w:rsidRDefault="006D6208" w:rsidP="006D6208">
      <w:pPr>
        <w:pStyle w:val="ListParagraph"/>
        <w:numPr>
          <w:ilvl w:val="0"/>
          <w:numId w:val="16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For more </w:t>
      </w:r>
      <w:r w:rsidR="00945714">
        <w:rPr>
          <w:b/>
          <w:bCs/>
          <w:color w:val="19152F" w:themeColor="accent2" w:themeShade="80"/>
          <w:sz w:val="24"/>
          <w:szCs w:val="24"/>
        </w:rPr>
        <w:t>projects,</w:t>
      </w:r>
      <w:r>
        <w:rPr>
          <w:b/>
          <w:bCs/>
          <w:color w:val="19152F" w:themeColor="accent2" w:themeShade="80"/>
          <w:sz w:val="24"/>
          <w:szCs w:val="24"/>
        </w:rPr>
        <w:t xml:space="preserve"> please visit my GitHub repo: </w:t>
      </w:r>
      <w:hyperlink r:id="rId14" w:history="1">
        <w:r w:rsidRPr="006D6208">
          <w:rPr>
            <w:rStyle w:val="Hyperlink"/>
            <w:b/>
            <w:bCs/>
            <w:color w:val="443144" w:themeColor="hyperlink" w:themeShade="80"/>
            <w:sz w:val="24"/>
            <w:szCs w:val="24"/>
          </w:rPr>
          <w:t>https://github.com/sergeicher1</w:t>
        </w:r>
      </w:hyperlink>
    </w:p>
    <w:p w14:paraId="0E4C0681" w14:textId="77777777" w:rsidR="00F1046A" w:rsidRPr="00F1046A" w:rsidRDefault="00F1046A" w:rsidP="00F1046A">
      <w:pPr>
        <w:pStyle w:val="ListParagraph"/>
        <w:rPr>
          <w:b/>
          <w:bCs/>
          <w:color w:val="19152F" w:themeColor="accent2" w:themeShade="80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8D7C57" w:rsidRPr="008D7C57" w14:paraId="0CF7CB96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68D92D6E" w14:textId="77777777" w:rsidR="005E088C" w:rsidRPr="008D7C57" w:rsidRDefault="00075B13" w:rsidP="00075B13">
            <w:pPr>
              <w:pStyle w:val="Icons"/>
              <w:rPr>
                <w:color w:val="19152F" w:themeColor="accent2" w:themeShade="80"/>
              </w:rPr>
            </w:pPr>
            <w:r w:rsidRPr="008D7C57">
              <w:rPr>
                <w:noProof/>
                <w:color w:val="19152F" w:themeColor="accent2" w:themeShade="80"/>
              </w:rPr>
              <mc:AlternateContent>
                <mc:Choice Requires="wpg">
                  <w:drawing>
                    <wp:inline distT="0" distB="0" distL="0" distR="0" wp14:anchorId="45C787AB" wp14:editId="12AC8A6F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5EAAF2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EB0BAB6" w14:textId="7332A99C" w:rsidR="005E088C" w:rsidRPr="008D7C57" w:rsidRDefault="00000000" w:rsidP="0004158B">
            <w:pPr>
              <w:pStyle w:val="Heading1"/>
              <w:outlineLvl w:val="0"/>
              <w:rPr>
                <w:color w:val="19152F" w:themeColor="accent2" w:themeShade="80"/>
              </w:rPr>
            </w:pPr>
            <w:sdt>
              <w:sdtPr>
                <w:rPr>
                  <w:color w:val="19152F" w:themeColor="accent2" w:themeShade="80"/>
                </w:rPr>
                <w:alias w:val="Education:"/>
                <w:tag w:val="Education:"/>
                <w:id w:val="-2131392780"/>
                <w:placeholder>
                  <w:docPart w:val="A20D4C0B09224B768EFC386580792FBB"/>
                </w:placeholder>
                <w:temporary/>
                <w:showingPlcHdr/>
                <w15:appearance w15:val="hidden"/>
              </w:sdtPr>
              <w:sdtContent>
                <w:r w:rsidR="005E088C" w:rsidRPr="008D7C57">
                  <w:rPr>
                    <w:color w:val="19152F" w:themeColor="accent2" w:themeShade="80"/>
                  </w:rPr>
                  <w:t>Experience</w:t>
                </w:r>
              </w:sdtContent>
            </w:sdt>
          </w:p>
        </w:tc>
      </w:tr>
    </w:tbl>
    <w:p w14:paraId="4E75F104" w14:textId="7DB5D50B" w:rsidR="00624D58" w:rsidRPr="00533915" w:rsidRDefault="00624D58" w:rsidP="00B47E1E">
      <w:pPr>
        <w:pStyle w:val="Heading2"/>
        <w:rPr>
          <w:sz w:val="32"/>
          <w:szCs w:val="32"/>
        </w:rPr>
      </w:pPr>
      <w:r w:rsidRPr="00533915">
        <w:rPr>
          <w:sz w:val="32"/>
          <w:szCs w:val="32"/>
        </w:rPr>
        <w:t xml:space="preserve">A career in </w:t>
      </w:r>
      <w:r w:rsidR="003C17CA" w:rsidRPr="00533915">
        <w:rPr>
          <w:sz w:val="32"/>
          <w:szCs w:val="32"/>
        </w:rPr>
        <w:t>Egged – Israel’s leading public transit company</w:t>
      </w:r>
    </w:p>
    <w:p w14:paraId="43BAF30B" w14:textId="77777777" w:rsidR="003C17CA" w:rsidRDefault="003C17CA" w:rsidP="00B47E1E">
      <w:pPr>
        <w:pStyle w:val="Heading2"/>
        <w:rPr>
          <w:rStyle w:val="Emphasis"/>
          <w:color w:val="322A60" w:themeColor="accent2"/>
          <w:sz w:val="28"/>
          <w:szCs w:val="28"/>
        </w:rPr>
      </w:pPr>
    </w:p>
    <w:p w14:paraId="1949E986" w14:textId="79A1C7AB" w:rsidR="005E088C" w:rsidRPr="00533915" w:rsidRDefault="00C56D86" w:rsidP="00B47E1E">
      <w:pPr>
        <w:pStyle w:val="Heading2"/>
        <w:rPr>
          <w:sz w:val="32"/>
          <w:szCs w:val="32"/>
        </w:rPr>
      </w:pPr>
      <w:r w:rsidRPr="00533915">
        <w:rPr>
          <w:sz w:val="32"/>
          <w:szCs w:val="32"/>
        </w:rPr>
        <w:t>Manager</w:t>
      </w:r>
      <w:r w:rsidR="005E088C" w:rsidRPr="00533915">
        <w:rPr>
          <w:sz w:val="32"/>
          <w:szCs w:val="32"/>
        </w:rPr>
        <w:t xml:space="preserve"> | </w:t>
      </w:r>
      <w:r w:rsidRPr="00533915">
        <w:rPr>
          <w:sz w:val="32"/>
          <w:szCs w:val="32"/>
        </w:rPr>
        <w:t xml:space="preserve">Egged TikTak </w:t>
      </w:r>
      <w:r w:rsidR="00624D58" w:rsidRPr="00533915">
        <w:rPr>
          <w:sz w:val="32"/>
          <w:szCs w:val="32"/>
        </w:rPr>
        <w:t xml:space="preserve">Smart Mobility </w:t>
      </w:r>
      <w:r w:rsidRPr="00533915">
        <w:rPr>
          <w:sz w:val="32"/>
          <w:szCs w:val="32"/>
        </w:rPr>
        <w:t xml:space="preserve">Haifa </w:t>
      </w:r>
    </w:p>
    <w:p w14:paraId="43907DB7" w14:textId="249537E1" w:rsidR="005E088C" w:rsidRPr="00533915" w:rsidRDefault="00C56D86" w:rsidP="004F199F">
      <w:pPr>
        <w:pStyle w:val="Heading3"/>
        <w:rPr>
          <w:caps w:val="0"/>
          <w:color w:val="19152F" w:themeColor="accent2" w:themeShade="80"/>
          <w:sz w:val="20"/>
          <w:szCs w:val="20"/>
        </w:rPr>
      </w:pPr>
      <w:r w:rsidRPr="00533915">
        <w:rPr>
          <w:caps w:val="0"/>
          <w:color w:val="19152F" w:themeColor="accent2" w:themeShade="80"/>
          <w:sz w:val="20"/>
          <w:szCs w:val="20"/>
        </w:rPr>
        <w:t>January 2020 – October 2022</w:t>
      </w:r>
    </w:p>
    <w:p w14:paraId="3599A619" w14:textId="73B280B2" w:rsidR="00624D58" w:rsidRPr="00624D58" w:rsidRDefault="00624D58" w:rsidP="00624D58">
      <w:pPr>
        <w:pStyle w:val="ListParagraph"/>
        <w:numPr>
          <w:ilvl w:val="0"/>
          <w:numId w:val="18"/>
        </w:numPr>
        <w:rPr>
          <w:color w:val="19152F" w:themeColor="accent2" w:themeShade="80"/>
        </w:rPr>
      </w:pPr>
      <w:r w:rsidRPr="00624D58">
        <w:rPr>
          <w:b/>
          <w:bCs/>
          <w:color w:val="19152F" w:themeColor="accent2" w:themeShade="80"/>
          <w:sz w:val="24"/>
          <w:szCs w:val="24"/>
        </w:rPr>
        <w:t>Helped</w:t>
      </w:r>
      <w:r>
        <w:rPr>
          <w:b/>
          <w:bCs/>
          <w:color w:val="19152F" w:themeColor="accent2" w:themeShade="80"/>
          <w:sz w:val="24"/>
          <w:szCs w:val="24"/>
        </w:rPr>
        <w:t xml:space="preserve"> shaped a newly formed company of 50 minibuses and 70 drivers from the ground up</w:t>
      </w:r>
    </w:p>
    <w:p w14:paraId="6E72331D" w14:textId="6FF5F512" w:rsidR="005E088C" w:rsidRPr="00533915" w:rsidRDefault="00624D58" w:rsidP="00624D58">
      <w:pPr>
        <w:pStyle w:val="Heading2"/>
        <w:rPr>
          <w:sz w:val="32"/>
          <w:szCs w:val="32"/>
        </w:rPr>
      </w:pPr>
      <w:r w:rsidRPr="00533915">
        <w:rPr>
          <w:sz w:val="32"/>
          <w:szCs w:val="32"/>
        </w:rPr>
        <w:t>Dispatcher</w:t>
      </w:r>
      <w:r w:rsidR="005E088C" w:rsidRPr="00533915">
        <w:rPr>
          <w:sz w:val="32"/>
          <w:szCs w:val="32"/>
        </w:rPr>
        <w:t xml:space="preserve"> | </w:t>
      </w:r>
      <w:r w:rsidR="003C17CA" w:rsidRPr="00533915">
        <w:rPr>
          <w:sz w:val="32"/>
          <w:szCs w:val="32"/>
        </w:rPr>
        <w:t>Egged</w:t>
      </w:r>
    </w:p>
    <w:p w14:paraId="2E1FDA32" w14:textId="46560A01" w:rsidR="005E088C" w:rsidRPr="00533915" w:rsidRDefault="00624D58" w:rsidP="004F199F">
      <w:pPr>
        <w:pStyle w:val="Heading3"/>
        <w:rPr>
          <w:caps w:val="0"/>
          <w:color w:val="19152F" w:themeColor="accent2" w:themeShade="80"/>
          <w:sz w:val="20"/>
          <w:szCs w:val="20"/>
        </w:rPr>
      </w:pPr>
      <w:r w:rsidRPr="00533915">
        <w:rPr>
          <w:caps w:val="0"/>
          <w:color w:val="19152F" w:themeColor="accent2" w:themeShade="80"/>
          <w:sz w:val="20"/>
          <w:szCs w:val="20"/>
        </w:rPr>
        <w:t>February 2015</w:t>
      </w:r>
      <w:r w:rsidR="005E088C" w:rsidRPr="00533915">
        <w:rPr>
          <w:caps w:val="0"/>
          <w:color w:val="19152F" w:themeColor="accent2" w:themeShade="80"/>
          <w:sz w:val="20"/>
          <w:szCs w:val="20"/>
        </w:rPr>
        <w:t xml:space="preserve"> – </w:t>
      </w:r>
      <w:r w:rsidRPr="00533915">
        <w:rPr>
          <w:caps w:val="0"/>
          <w:color w:val="19152F" w:themeColor="accent2" w:themeShade="80"/>
          <w:sz w:val="20"/>
          <w:szCs w:val="20"/>
        </w:rPr>
        <w:t>January 2020</w:t>
      </w:r>
    </w:p>
    <w:p w14:paraId="170270FB" w14:textId="74FEEFED" w:rsidR="005E088C" w:rsidRDefault="00624D58" w:rsidP="00624D58">
      <w:pPr>
        <w:pStyle w:val="ListParagraph"/>
        <w:numPr>
          <w:ilvl w:val="0"/>
          <w:numId w:val="18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Created work plans for 368 drivers and 211 busses</w:t>
      </w:r>
    </w:p>
    <w:p w14:paraId="618D3ECF" w14:textId="3671D5B5" w:rsidR="00624D58" w:rsidRPr="00533915" w:rsidRDefault="00624D58" w:rsidP="00624D58">
      <w:pPr>
        <w:pStyle w:val="Heading2"/>
        <w:rPr>
          <w:sz w:val="32"/>
          <w:szCs w:val="32"/>
        </w:rPr>
      </w:pPr>
      <w:r w:rsidRPr="00533915">
        <w:rPr>
          <w:sz w:val="32"/>
          <w:szCs w:val="32"/>
        </w:rPr>
        <w:t>Bus Driver</w:t>
      </w:r>
      <w:r w:rsidRPr="00533915">
        <w:rPr>
          <w:sz w:val="32"/>
          <w:szCs w:val="32"/>
        </w:rPr>
        <w:t xml:space="preserve"> | Egged </w:t>
      </w:r>
    </w:p>
    <w:p w14:paraId="02AF6F88" w14:textId="0CED7878" w:rsidR="00624D58" w:rsidRPr="00533915" w:rsidRDefault="00624D58" w:rsidP="00624D58">
      <w:pPr>
        <w:pStyle w:val="Heading3"/>
        <w:rPr>
          <w:caps w:val="0"/>
          <w:color w:val="19152F" w:themeColor="accent2" w:themeShade="80"/>
          <w:sz w:val="20"/>
          <w:szCs w:val="20"/>
        </w:rPr>
      </w:pPr>
      <w:r w:rsidRPr="00533915">
        <w:rPr>
          <w:caps w:val="0"/>
          <w:color w:val="19152F" w:themeColor="accent2" w:themeShade="80"/>
          <w:sz w:val="20"/>
          <w:szCs w:val="20"/>
        </w:rPr>
        <w:t>December 2013</w:t>
      </w:r>
      <w:r w:rsidRPr="00533915">
        <w:rPr>
          <w:caps w:val="0"/>
          <w:color w:val="19152F" w:themeColor="accent2" w:themeShade="80"/>
          <w:sz w:val="20"/>
          <w:szCs w:val="20"/>
        </w:rPr>
        <w:t xml:space="preserve"> – </w:t>
      </w:r>
      <w:r w:rsidRPr="00533915">
        <w:rPr>
          <w:caps w:val="0"/>
          <w:color w:val="19152F" w:themeColor="accent2" w:themeShade="80"/>
          <w:sz w:val="20"/>
          <w:szCs w:val="20"/>
        </w:rPr>
        <w:t>February</w:t>
      </w:r>
      <w:r w:rsidRPr="00533915">
        <w:rPr>
          <w:caps w:val="0"/>
          <w:color w:val="19152F" w:themeColor="accent2" w:themeShade="80"/>
          <w:sz w:val="20"/>
          <w:szCs w:val="20"/>
        </w:rPr>
        <w:t xml:space="preserve"> 20</w:t>
      </w:r>
      <w:r w:rsidRPr="00533915">
        <w:rPr>
          <w:caps w:val="0"/>
          <w:color w:val="19152F" w:themeColor="accent2" w:themeShade="80"/>
          <w:sz w:val="20"/>
          <w:szCs w:val="20"/>
        </w:rPr>
        <w:t>15</w:t>
      </w:r>
    </w:p>
    <w:p w14:paraId="1F567034" w14:textId="4DCBE5A7" w:rsidR="00624D58" w:rsidRPr="00624D58" w:rsidRDefault="00624D58" w:rsidP="00624D58">
      <w:pPr>
        <w:pStyle w:val="ListParagraph"/>
        <w:numPr>
          <w:ilvl w:val="0"/>
          <w:numId w:val="18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>Was responsible for helping customers reach their destination safely and securely</w:t>
      </w:r>
    </w:p>
    <w:p w14:paraId="48B251E6" w14:textId="77777777" w:rsidR="00624D58" w:rsidRPr="00624D58" w:rsidRDefault="00624D58" w:rsidP="00624D58">
      <w:pPr>
        <w:rPr>
          <w:b/>
          <w:bCs/>
          <w:color w:val="19152F" w:themeColor="accent2" w:themeShade="80"/>
          <w:sz w:val="24"/>
          <w:szCs w:val="24"/>
        </w:r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8D7C57" w:rsidRPr="008D7C57" w14:paraId="424D11E5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3B5053B" w14:textId="77777777" w:rsidR="00143224" w:rsidRPr="008D7C57" w:rsidRDefault="00075B13" w:rsidP="00075B13">
            <w:pPr>
              <w:pStyle w:val="Icons"/>
              <w:rPr>
                <w:color w:val="19152F" w:themeColor="accent2" w:themeShade="80"/>
              </w:rPr>
            </w:pPr>
            <w:r w:rsidRPr="008D7C57">
              <w:rPr>
                <w:noProof/>
                <w:color w:val="19152F" w:themeColor="accent2" w:themeShade="80"/>
              </w:rPr>
              <mc:AlternateContent>
                <mc:Choice Requires="wpg">
                  <w:drawing>
                    <wp:inline distT="0" distB="0" distL="0" distR="0" wp14:anchorId="0047799A" wp14:editId="5110C20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08FA7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2967D2D" w14:textId="77777777" w:rsidR="00143224" w:rsidRPr="008D7C57" w:rsidRDefault="00557240" w:rsidP="00AD6216">
            <w:pPr>
              <w:pStyle w:val="Heading1"/>
              <w:outlineLvl w:val="0"/>
              <w:rPr>
                <w:color w:val="19152F" w:themeColor="accent2" w:themeShade="80"/>
              </w:rPr>
            </w:pPr>
            <w:r>
              <w:rPr>
                <w:color w:val="19152F" w:themeColor="accent2" w:themeShade="80"/>
              </w:rPr>
              <w:t>Languages</w:t>
            </w:r>
          </w:p>
        </w:tc>
      </w:tr>
    </w:tbl>
    <w:tbl>
      <w:tblPr>
        <w:tblStyle w:val="TableGridLight"/>
        <w:tblW w:w="514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449"/>
        <w:gridCol w:w="4448"/>
      </w:tblGrid>
      <w:tr w:rsidR="008D7C57" w:rsidRPr="008D7C57" w14:paraId="4B528860" w14:textId="77777777" w:rsidTr="00557240">
        <w:trPr>
          <w:trHeight w:val="1008"/>
        </w:trPr>
        <w:tc>
          <w:tcPr>
            <w:tcW w:w="4449" w:type="dxa"/>
          </w:tcPr>
          <w:p w14:paraId="2584A3CD" w14:textId="77777777" w:rsidR="00316CE4" w:rsidRPr="00557240" w:rsidRDefault="00557240" w:rsidP="00557240">
            <w:pPr>
              <w:pStyle w:val="ListBullet"/>
              <w:numPr>
                <w:ilvl w:val="0"/>
                <w:numId w:val="18"/>
              </w:numPr>
              <w:spacing w:after="80"/>
              <w:rPr>
                <w:color w:val="19152F" w:themeColor="accent2" w:themeShade="80"/>
              </w:rPr>
            </w:pPr>
            <w:r w:rsidRPr="00557240">
              <w:rPr>
                <w:b/>
                <w:bCs/>
                <w:color w:val="19152F" w:themeColor="accent2" w:themeShade="80"/>
                <w:sz w:val="24"/>
                <w:szCs w:val="24"/>
              </w:rPr>
              <w:t xml:space="preserve">Fluent in English, Hebrew, and </w:t>
            </w:r>
            <w:r>
              <w:rPr>
                <w:b/>
                <w:bCs/>
                <w:color w:val="19152F" w:themeColor="accent2" w:themeShade="80"/>
                <w:sz w:val="24"/>
                <w:szCs w:val="24"/>
              </w:rPr>
              <w:t>R</w:t>
            </w:r>
            <w:r w:rsidRPr="00557240">
              <w:rPr>
                <w:b/>
                <w:bCs/>
                <w:color w:val="19152F" w:themeColor="accent2" w:themeShade="80"/>
                <w:sz w:val="24"/>
                <w:szCs w:val="24"/>
              </w:rPr>
              <w:t>ussian</w:t>
            </w:r>
          </w:p>
          <w:p w14:paraId="2051292E" w14:textId="74E8E420" w:rsidR="00557240" w:rsidRPr="00557240" w:rsidRDefault="00557240" w:rsidP="00557240">
            <w:pPr>
              <w:pStyle w:val="ListBullet"/>
              <w:numPr>
                <w:ilvl w:val="0"/>
                <w:numId w:val="0"/>
              </w:numPr>
              <w:spacing w:after="80"/>
              <w:ind w:left="720"/>
              <w:rPr>
                <w:color w:val="19152F" w:themeColor="accent2" w:themeShade="80"/>
              </w:rPr>
            </w:pPr>
          </w:p>
        </w:tc>
        <w:tc>
          <w:tcPr>
            <w:tcW w:w="4449" w:type="dxa"/>
            <w:tcMar>
              <w:left w:w="576" w:type="dxa"/>
            </w:tcMar>
          </w:tcPr>
          <w:p w14:paraId="5B399694" w14:textId="70E740DA" w:rsidR="00F904FC" w:rsidRPr="008D7C57" w:rsidRDefault="00F904FC" w:rsidP="00557240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color w:val="19152F" w:themeColor="accent2" w:themeShade="80"/>
              </w:rPr>
            </w:pPr>
          </w:p>
        </w:tc>
      </w:tr>
    </w:tbl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  <w:gridCol w:w="8649"/>
      </w:tblGrid>
      <w:tr w:rsidR="00557240" w:rsidRPr="008D7C57" w14:paraId="23F38722" w14:textId="77777777" w:rsidTr="00557240">
        <w:tc>
          <w:tcPr>
            <w:tcW w:w="725" w:type="dxa"/>
            <w:tcMar>
              <w:right w:w="216" w:type="dxa"/>
            </w:tcMar>
            <w:vAlign w:val="bottom"/>
          </w:tcPr>
          <w:p w14:paraId="3846B832" w14:textId="77777777" w:rsidR="00557240" w:rsidRPr="008D7C57" w:rsidRDefault="00557240" w:rsidP="00075B13">
            <w:pPr>
              <w:pStyle w:val="Icons"/>
              <w:rPr>
                <w:color w:val="19152F" w:themeColor="accent2" w:themeShade="80"/>
              </w:rPr>
            </w:pPr>
            <w:r w:rsidRPr="008D7C57">
              <w:rPr>
                <w:noProof/>
                <w:color w:val="19152F" w:themeColor="accent2" w:themeShade="80"/>
              </w:rPr>
              <mc:AlternateContent>
                <mc:Choice Requires="wpg">
                  <w:drawing>
                    <wp:inline distT="0" distB="0" distL="0" distR="0" wp14:anchorId="0AF0E336" wp14:editId="56494DDB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8D43B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6F9710A3" w14:textId="0C51F7F8" w:rsidR="00557240" w:rsidRDefault="00557240" w:rsidP="00AD6216">
            <w:pPr>
              <w:pStyle w:val="Heading1"/>
              <w:outlineLvl w:val="0"/>
              <w:rPr>
                <w:color w:val="19152F" w:themeColor="accent2" w:themeShade="80"/>
              </w:rPr>
            </w:pPr>
            <w:r>
              <w:rPr>
                <w:color w:val="19152F" w:themeColor="accent2" w:themeShade="80"/>
              </w:rPr>
              <w:t>Hobby</w:t>
            </w:r>
          </w:p>
        </w:tc>
        <w:tc>
          <w:tcPr>
            <w:tcW w:w="8649" w:type="dxa"/>
          </w:tcPr>
          <w:p w14:paraId="0C153088" w14:textId="05398FE5" w:rsidR="00557240" w:rsidRPr="008D7C57" w:rsidRDefault="00557240" w:rsidP="00AD6216">
            <w:pPr>
              <w:pStyle w:val="Heading1"/>
              <w:outlineLvl w:val="0"/>
              <w:rPr>
                <w:color w:val="19152F" w:themeColor="accent2" w:themeShade="80"/>
              </w:rPr>
            </w:pPr>
          </w:p>
        </w:tc>
      </w:tr>
    </w:tbl>
    <w:p w14:paraId="5EB7E8B2" w14:textId="0CD5F721" w:rsidR="00557240" w:rsidRDefault="00557240" w:rsidP="00557240">
      <w:pPr>
        <w:rPr>
          <w:color w:val="19152F" w:themeColor="accent2" w:themeShade="80"/>
        </w:rPr>
      </w:pPr>
    </w:p>
    <w:p w14:paraId="0776662A" w14:textId="32845B2A" w:rsidR="00557240" w:rsidRDefault="00557240" w:rsidP="00557240">
      <w:pPr>
        <w:pStyle w:val="ListParagraph"/>
        <w:numPr>
          <w:ilvl w:val="0"/>
          <w:numId w:val="18"/>
        </w:numPr>
        <w:rPr>
          <w:b/>
          <w:bCs/>
          <w:color w:val="19152F" w:themeColor="accent2" w:themeShade="80"/>
          <w:sz w:val="24"/>
          <w:szCs w:val="24"/>
        </w:rPr>
      </w:pPr>
      <w:r w:rsidRPr="00557240">
        <w:rPr>
          <w:b/>
          <w:bCs/>
          <w:color w:val="19152F" w:themeColor="accent2" w:themeShade="80"/>
          <w:sz w:val="24"/>
          <w:szCs w:val="24"/>
        </w:rPr>
        <w:t xml:space="preserve">Software </w:t>
      </w:r>
      <w:r>
        <w:rPr>
          <w:b/>
          <w:bCs/>
          <w:color w:val="19152F" w:themeColor="accent2" w:themeShade="80"/>
          <w:sz w:val="24"/>
          <w:szCs w:val="24"/>
        </w:rPr>
        <w:t>development</w:t>
      </w:r>
    </w:p>
    <w:p w14:paraId="1AAA24D0" w14:textId="3A1435A4" w:rsidR="00557240" w:rsidRDefault="00557240" w:rsidP="00557240">
      <w:pPr>
        <w:pStyle w:val="ListParagraph"/>
        <w:numPr>
          <w:ilvl w:val="0"/>
          <w:numId w:val="18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Creating something new and useful </w:t>
      </w:r>
    </w:p>
    <w:p w14:paraId="345AB829" w14:textId="45BBC6D7" w:rsidR="00557240" w:rsidRPr="00557240" w:rsidRDefault="00557240" w:rsidP="00557240">
      <w:pPr>
        <w:pStyle w:val="ListParagraph"/>
        <w:numPr>
          <w:ilvl w:val="0"/>
          <w:numId w:val="18"/>
        </w:numPr>
        <w:rPr>
          <w:b/>
          <w:bCs/>
          <w:color w:val="19152F" w:themeColor="accent2" w:themeShade="80"/>
          <w:sz w:val="24"/>
          <w:szCs w:val="24"/>
        </w:rPr>
      </w:pPr>
      <w:r>
        <w:rPr>
          <w:b/>
          <w:bCs/>
          <w:color w:val="19152F" w:themeColor="accent2" w:themeShade="80"/>
          <w:sz w:val="24"/>
          <w:szCs w:val="24"/>
        </w:rPr>
        <w:t xml:space="preserve">Studying and learning new things to grow professionally and personally </w:t>
      </w:r>
    </w:p>
    <w:sectPr w:rsidR="00557240" w:rsidRPr="00557240" w:rsidSect="00FE18B2">
      <w:footerReference w:type="default" r:id="rId15"/>
      <w:headerReference w:type="first" r:id="rId16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E3710" w14:textId="77777777" w:rsidR="00DF72C6" w:rsidRDefault="00DF72C6" w:rsidP="00F534FB">
      <w:pPr>
        <w:spacing w:after="0"/>
      </w:pPr>
      <w:r>
        <w:separator/>
      </w:r>
    </w:p>
  </w:endnote>
  <w:endnote w:type="continuationSeparator" w:id="0">
    <w:p w14:paraId="088F4046" w14:textId="77777777" w:rsidR="00DF72C6" w:rsidRDefault="00DF72C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824CB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7513" w14:textId="77777777" w:rsidR="00DF72C6" w:rsidRDefault="00DF72C6" w:rsidP="00F534FB">
      <w:pPr>
        <w:spacing w:after="0"/>
      </w:pPr>
      <w:r>
        <w:separator/>
      </w:r>
    </w:p>
  </w:footnote>
  <w:footnote w:type="continuationSeparator" w:id="0">
    <w:p w14:paraId="5D92E9AD" w14:textId="77777777" w:rsidR="00DF72C6" w:rsidRDefault="00DF72C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17BCF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8B37E25" wp14:editId="28FB362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0D734C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046ED"/>
    <w:multiLevelType w:val="hybridMultilevel"/>
    <w:tmpl w:val="6CAA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C93E60"/>
    <w:multiLevelType w:val="hybridMultilevel"/>
    <w:tmpl w:val="387C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F76E9"/>
    <w:multiLevelType w:val="hybridMultilevel"/>
    <w:tmpl w:val="CD1C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00964">
    <w:abstractNumId w:val="9"/>
  </w:num>
  <w:num w:numId="2" w16cid:durableId="1823812411">
    <w:abstractNumId w:val="9"/>
    <w:lvlOverride w:ilvl="0">
      <w:startOverride w:val="1"/>
    </w:lvlOverride>
  </w:num>
  <w:num w:numId="3" w16cid:durableId="963468544">
    <w:abstractNumId w:val="10"/>
  </w:num>
  <w:num w:numId="4" w16cid:durableId="911081962">
    <w:abstractNumId w:val="13"/>
  </w:num>
  <w:num w:numId="5" w16cid:durableId="94524665">
    <w:abstractNumId w:val="8"/>
  </w:num>
  <w:num w:numId="6" w16cid:durableId="1875581558">
    <w:abstractNumId w:val="7"/>
  </w:num>
  <w:num w:numId="7" w16cid:durableId="897280163">
    <w:abstractNumId w:val="6"/>
  </w:num>
  <w:num w:numId="8" w16cid:durableId="165412927">
    <w:abstractNumId w:val="5"/>
  </w:num>
  <w:num w:numId="9" w16cid:durableId="1889952692">
    <w:abstractNumId w:val="4"/>
  </w:num>
  <w:num w:numId="10" w16cid:durableId="1026449769">
    <w:abstractNumId w:val="3"/>
  </w:num>
  <w:num w:numId="11" w16cid:durableId="1647082251">
    <w:abstractNumId w:val="2"/>
  </w:num>
  <w:num w:numId="12" w16cid:durableId="186916712">
    <w:abstractNumId w:val="1"/>
  </w:num>
  <w:num w:numId="13" w16cid:durableId="1972052507">
    <w:abstractNumId w:val="0"/>
  </w:num>
  <w:num w:numId="14" w16cid:durableId="1403866355">
    <w:abstractNumId w:val="12"/>
  </w:num>
  <w:num w:numId="15" w16cid:durableId="461391028">
    <w:abstractNumId w:val="11"/>
  </w:num>
  <w:num w:numId="16" w16cid:durableId="1291324894">
    <w:abstractNumId w:val="14"/>
  </w:num>
  <w:num w:numId="17" w16cid:durableId="107161754">
    <w:abstractNumId w:val="15"/>
  </w:num>
  <w:num w:numId="18" w16cid:durableId="10278747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AD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084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3B5C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C17CA"/>
    <w:rsid w:val="003E5D64"/>
    <w:rsid w:val="00403149"/>
    <w:rsid w:val="004037EF"/>
    <w:rsid w:val="00405BAD"/>
    <w:rsid w:val="004113D8"/>
    <w:rsid w:val="00416463"/>
    <w:rsid w:val="00423827"/>
    <w:rsid w:val="00437B8B"/>
    <w:rsid w:val="00455BA9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2972"/>
    <w:rsid w:val="005247B7"/>
    <w:rsid w:val="005324B1"/>
    <w:rsid w:val="00533915"/>
    <w:rsid w:val="005372FA"/>
    <w:rsid w:val="00556337"/>
    <w:rsid w:val="00557240"/>
    <w:rsid w:val="005611C3"/>
    <w:rsid w:val="00562422"/>
    <w:rsid w:val="00565B06"/>
    <w:rsid w:val="00574328"/>
    <w:rsid w:val="00575C01"/>
    <w:rsid w:val="005765D7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D33"/>
    <w:rsid w:val="005E6E43"/>
    <w:rsid w:val="005F4455"/>
    <w:rsid w:val="006104FF"/>
    <w:rsid w:val="00614B7C"/>
    <w:rsid w:val="0062239B"/>
    <w:rsid w:val="00624D58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B0A00"/>
    <w:rsid w:val="006D6208"/>
    <w:rsid w:val="006D65F8"/>
    <w:rsid w:val="006E6FE0"/>
    <w:rsid w:val="006F4D23"/>
    <w:rsid w:val="007175B9"/>
    <w:rsid w:val="007215A9"/>
    <w:rsid w:val="007245A3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D7C57"/>
    <w:rsid w:val="008E5483"/>
    <w:rsid w:val="008F4532"/>
    <w:rsid w:val="00933CCA"/>
    <w:rsid w:val="0093795C"/>
    <w:rsid w:val="009411E8"/>
    <w:rsid w:val="00945714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7B0E"/>
    <w:rsid w:val="00A1144C"/>
    <w:rsid w:val="00A1329C"/>
    <w:rsid w:val="00A25023"/>
    <w:rsid w:val="00A2760D"/>
    <w:rsid w:val="00A42CE4"/>
    <w:rsid w:val="00A56B81"/>
    <w:rsid w:val="00A6314E"/>
    <w:rsid w:val="00A651AD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56D86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B6822"/>
    <w:rsid w:val="00CB7B14"/>
    <w:rsid w:val="00CC1E5C"/>
    <w:rsid w:val="00CD1043"/>
    <w:rsid w:val="00CE2C76"/>
    <w:rsid w:val="00D046EF"/>
    <w:rsid w:val="00D22E33"/>
    <w:rsid w:val="00D33449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2C6"/>
    <w:rsid w:val="00DF7CF5"/>
    <w:rsid w:val="00DF7F4F"/>
    <w:rsid w:val="00E05F3D"/>
    <w:rsid w:val="00E066EE"/>
    <w:rsid w:val="00E07D28"/>
    <w:rsid w:val="00E30CB9"/>
    <w:rsid w:val="00E34550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046A"/>
    <w:rsid w:val="00F1202D"/>
    <w:rsid w:val="00F168D7"/>
    <w:rsid w:val="00F217AB"/>
    <w:rsid w:val="00F33190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A5709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97AA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512972"/>
    <w:rPr>
      <w:color w:val="886288" w:themeColor="hyperlink"/>
      <w:u w:val="single"/>
    </w:rPr>
  </w:style>
  <w:style w:type="paragraph" w:styleId="ListParagraph">
    <w:name w:val="List Paragraph"/>
    <w:basedOn w:val="Normal"/>
    <w:uiPriority w:val="34"/>
    <w:unhideWhenUsed/>
    <w:rsid w:val="00F168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65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65D7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com.SC.ElephPumkin&amp;gl=IL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ergeicher1/ProjectCourseQA-Seleniu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sergeicher1/FullStackTestAutomationPythonFinalProject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ergeicher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656132FD3E4FF3B180C6570B730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1E08E-F80C-414B-A544-3222609AEB7D}"/>
      </w:docPartPr>
      <w:docPartBody>
        <w:p w:rsidR="005778B3" w:rsidRDefault="00000000">
          <w:pPr>
            <w:pStyle w:val="D8656132FD3E4FF3B180C6570B730829"/>
          </w:pPr>
          <w:r w:rsidRPr="009D0878">
            <w:t>Phone</w:t>
          </w:r>
        </w:p>
      </w:docPartBody>
    </w:docPart>
    <w:docPart>
      <w:docPartPr>
        <w:name w:val="B33ACE80DE7F47A1B9660259E83B3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20CD-8B9E-4417-98F8-7AB67499828F}"/>
      </w:docPartPr>
      <w:docPartBody>
        <w:p w:rsidR="005778B3" w:rsidRDefault="00000000">
          <w:pPr>
            <w:pStyle w:val="B33ACE80DE7F47A1B9660259E83B305C"/>
          </w:pPr>
          <w:r w:rsidRPr="009D0878">
            <w:t>Email</w:t>
          </w:r>
        </w:p>
      </w:docPartBody>
    </w:docPart>
    <w:docPart>
      <w:docPartPr>
        <w:name w:val="E7809DA7008F421C9A21C74AC42CE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62080-8E64-4143-AFF1-224E309E36B0}"/>
      </w:docPartPr>
      <w:docPartBody>
        <w:p w:rsidR="005778B3" w:rsidRDefault="00000000">
          <w:pPr>
            <w:pStyle w:val="E7809DA7008F421C9A21C74AC42CE43F"/>
          </w:pPr>
          <w:r w:rsidRPr="009D0878">
            <w:t>LinkedIn Profile</w:t>
          </w:r>
        </w:p>
      </w:docPartBody>
    </w:docPart>
    <w:docPart>
      <w:docPartPr>
        <w:name w:val="0495AE606D694B91894A67CD62096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D60F8-B2EC-4D9D-A062-8A7C3B5BA875}"/>
      </w:docPartPr>
      <w:docPartBody>
        <w:p w:rsidR="005778B3" w:rsidRDefault="00000000">
          <w:pPr>
            <w:pStyle w:val="0495AE606D694B91894A67CD62096B39"/>
          </w:pPr>
          <w:r w:rsidRPr="009D0878">
            <w:t>Twitter/Blog/Portfolio</w:t>
          </w:r>
        </w:p>
      </w:docPartBody>
    </w:docPart>
    <w:docPart>
      <w:docPartPr>
        <w:name w:val="942CF88F8898456BAE0098D6D4F90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2E0-F253-4559-8CB8-C076DCF1B62B}"/>
      </w:docPartPr>
      <w:docPartBody>
        <w:p w:rsidR="005778B3" w:rsidRDefault="00000000">
          <w:pPr>
            <w:pStyle w:val="942CF88F8898456BAE0098D6D4F9018D"/>
          </w:pPr>
          <w:r w:rsidRPr="00565B06">
            <w:t>Education</w:t>
          </w:r>
        </w:p>
      </w:docPartBody>
    </w:docPart>
    <w:docPart>
      <w:docPartPr>
        <w:name w:val="A20D4C0B09224B768EFC386580792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6664F-6969-4BA8-B728-53415DF86321}"/>
      </w:docPartPr>
      <w:docPartBody>
        <w:p w:rsidR="005778B3" w:rsidRDefault="00000000">
          <w:pPr>
            <w:pStyle w:val="A20D4C0B09224B768EFC386580792FBB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46"/>
    <w:rsid w:val="005778B3"/>
    <w:rsid w:val="007D0946"/>
    <w:rsid w:val="00A0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1FA2DB862343948901A9F338304706">
    <w:name w:val="461FA2DB862343948901A9F338304706"/>
  </w:style>
  <w:style w:type="paragraph" w:customStyle="1" w:styleId="BC2E82C2CCF74802AB9F178147CCF29E">
    <w:name w:val="BC2E82C2CCF74802AB9F178147CCF29E"/>
  </w:style>
  <w:style w:type="paragraph" w:customStyle="1" w:styleId="3802EA100F7A47BD8791C56BE836CB3E">
    <w:name w:val="3802EA100F7A47BD8791C56BE836CB3E"/>
  </w:style>
  <w:style w:type="paragraph" w:customStyle="1" w:styleId="D8656132FD3E4FF3B180C6570B730829">
    <w:name w:val="D8656132FD3E4FF3B180C6570B730829"/>
  </w:style>
  <w:style w:type="paragraph" w:customStyle="1" w:styleId="B33ACE80DE7F47A1B9660259E83B305C">
    <w:name w:val="B33ACE80DE7F47A1B9660259E83B305C"/>
  </w:style>
  <w:style w:type="paragraph" w:customStyle="1" w:styleId="E7809DA7008F421C9A21C74AC42CE43F">
    <w:name w:val="E7809DA7008F421C9A21C74AC42CE43F"/>
  </w:style>
  <w:style w:type="paragraph" w:customStyle="1" w:styleId="0495AE606D694B91894A67CD62096B39">
    <w:name w:val="0495AE606D694B91894A67CD62096B39"/>
  </w:style>
  <w:style w:type="paragraph" w:customStyle="1" w:styleId="FBAD8FD3ED724D53885CE32E318A37C6">
    <w:name w:val="FBAD8FD3ED724D53885CE32E318A37C6"/>
  </w:style>
  <w:style w:type="paragraph" w:customStyle="1" w:styleId="8AE0916FADD54DD6A55B5583F97ED81E">
    <w:name w:val="8AE0916FADD54DD6A55B5583F97ED81E"/>
  </w:style>
  <w:style w:type="paragraph" w:customStyle="1" w:styleId="942CF88F8898456BAE0098D6D4F9018D">
    <w:name w:val="942CF88F8898456BAE0098D6D4F9018D"/>
  </w:style>
  <w:style w:type="paragraph" w:customStyle="1" w:styleId="55ACCE6540D64480862DBCAC56F3DDFA">
    <w:name w:val="55ACCE6540D64480862DBCAC56F3DDFA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E4E887FD694D4AADA7AB3435EF7F340A">
    <w:name w:val="E4E887FD694D4AADA7AB3435EF7F340A"/>
  </w:style>
  <w:style w:type="paragraph" w:customStyle="1" w:styleId="2B8FB0623E4842A894091FC8FD380528">
    <w:name w:val="2B8FB0623E4842A894091FC8FD380528"/>
  </w:style>
  <w:style w:type="paragraph" w:customStyle="1" w:styleId="88E67386DFD54F76A37B46B2EBB3ADBD">
    <w:name w:val="88E67386DFD54F76A37B46B2EBB3ADBD"/>
  </w:style>
  <w:style w:type="paragraph" w:customStyle="1" w:styleId="7347522DAF1C4004B69732EA877B053D">
    <w:name w:val="7347522DAF1C4004B69732EA877B053D"/>
  </w:style>
  <w:style w:type="paragraph" w:customStyle="1" w:styleId="E739D9506A5F4EA692C2D79E16CCD327">
    <w:name w:val="E739D9506A5F4EA692C2D79E16CCD327"/>
  </w:style>
  <w:style w:type="paragraph" w:customStyle="1" w:styleId="33475F4EAF524C5489E4C9854873BC3E">
    <w:name w:val="33475F4EAF524C5489E4C9854873BC3E"/>
  </w:style>
  <w:style w:type="paragraph" w:customStyle="1" w:styleId="3FF129ACB16045359DC5EFF3EA9BB628">
    <w:name w:val="3FF129ACB16045359DC5EFF3EA9BB628"/>
  </w:style>
  <w:style w:type="paragraph" w:customStyle="1" w:styleId="C86CC00EECE84E7684D51650604C6406">
    <w:name w:val="C86CC00EECE84E7684D51650604C6406"/>
  </w:style>
  <w:style w:type="paragraph" w:customStyle="1" w:styleId="591DEABA3D1749FE93D8538AD4643056">
    <w:name w:val="591DEABA3D1749FE93D8538AD4643056"/>
  </w:style>
  <w:style w:type="paragraph" w:customStyle="1" w:styleId="A20D4C0B09224B768EFC386580792FBB">
    <w:name w:val="A20D4C0B09224B768EFC386580792FBB"/>
  </w:style>
  <w:style w:type="paragraph" w:customStyle="1" w:styleId="201C5097FA6345D4A74A499D986844F8">
    <w:name w:val="201C5097FA6345D4A74A499D986844F8"/>
  </w:style>
  <w:style w:type="paragraph" w:customStyle="1" w:styleId="A7EC3B956263480C9B3E69576FD92111">
    <w:name w:val="A7EC3B956263480C9B3E69576FD92111"/>
  </w:style>
  <w:style w:type="paragraph" w:customStyle="1" w:styleId="B5929E4F5F1747A6AD580EAAAD9181A4">
    <w:name w:val="B5929E4F5F1747A6AD580EAAAD9181A4"/>
  </w:style>
  <w:style w:type="paragraph" w:customStyle="1" w:styleId="1E2A2FE044504051810E48D72C41EF3F">
    <w:name w:val="1E2A2FE044504051810E48D72C41EF3F"/>
  </w:style>
  <w:style w:type="paragraph" w:customStyle="1" w:styleId="C96C0F97CDE049658575870075E06E7D">
    <w:name w:val="C96C0F97CDE049658575870075E06E7D"/>
  </w:style>
  <w:style w:type="paragraph" w:customStyle="1" w:styleId="08E17BBA970B40A9851CE8446E341E07">
    <w:name w:val="08E17BBA970B40A9851CE8446E341E07"/>
  </w:style>
  <w:style w:type="paragraph" w:customStyle="1" w:styleId="3975C02CA1B44D9ABC105BE53FF9B4A3">
    <w:name w:val="3975C02CA1B44D9ABC105BE53FF9B4A3"/>
  </w:style>
  <w:style w:type="paragraph" w:customStyle="1" w:styleId="61BEA8153B6D4C8D9EEE486D8B7A425E">
    <w:name w:val="61BEA8153B6D4C8D9EEE486D8B7A425E"/>
  </w:style>
  <w:style w:type="paragraph" w:customStyle="1" w:styleId="B0494BB93F1946CB997F8628BC9BF6F4">
    <w:name w:val="B0494BB93F1946CB997F8628BC9BF6F4"/>
  </w:style>
  <w:style w:type="paragraph" w:customStyle="1" w:styleId="2CCDDF7534EA43FCBE70DD989396A2EB">
    <w:name w:val="2CCDDF7534EA43FCBE70DD989396A2EB"/>
  </w:style>
  <w:style w:type="paragraph" w:customStyle="1" w:styleId="9530049612A54AF7B0D73C862E1A18BE">
    <w:name w:val="9530049612A54AF7B0D73C862E1A18BE"/>
  </w:style>
  <w:style w:type="paragraph" w:customStyle="1" w:styleId="C975D53140CB4C8AAE9AF21896CE18E4">
    <w:name w:val="C975D53140CB4C8AAE9AF21896CE18E4"/>
  </w:style>
  <w:style w:type="paragraph" w:customStyle="1" w:styleId="74741693F4A2481D9661B47DBBDCC421">
    <w:name w:val="74741693F4A2481D9661B47DBBDCC421"/>
  </w:style>
  <w:style w:type="paragraph" w:customStyle="1" w:styleId="E7B0D2C8E56948B0A7BE6AF3C0C2C63F">
    <w:name w:val="E7B0D2C8E56948B0A7BE6AF3C0C2C63F"/>
  </w:style>
  <w:style w:type="paragraph" w:customStyle="1" w:styleId="B93D0F11752A4E27B2C457DD9E0AA5AD">
    <w:name w:val="B93D0F11752A4E27B2C457DD9E0AA5AD"/>
  </w:style>
  <w:style w:type="paragraph" w:customStyle="1" w:styleId="9E38D7D947054FE6B23088D4CECE79F1">
    <w:name w:val="9E38D7D947054FE6B23088D4CECE79F1"/>
  </w:style>
  <w:style w:type="paragraph" w:customStyle="1" w:styleId="F6B65D34229F4252A7885442235A2E08">
    <w:name w:val="F6B65D34229F4252A7885442235A2E08"/>
  </w:style>
  <w:style w:type="paragraph" w:customStyle="1" w:styleId="EA66C27CB6D54580A005A1637B200782">
    <w:name w:val="EA66C27CB6D54580A005A1637B200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+972535270505</CompanyPhone>
  <CompanyFax/>
  <CompanyEmail>SERGEICHER87@GMAIL.COM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356</Words>
  <Characters>2098</Characters>
  <Application>Microsoft Office Word</Application>
  <DocSecurity>0</DocSecurity>
  <Lines>67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www.linkedin.com/in/sergei-chernyahovsky</cp:keywords>
  <dc:description/>
  <cp:lastModifiedBy/>
  <cp:revision>1</cp:revision>
  <dcterms:created xsi:type="dcterms:W3CDTF">2022-10-27T18:47:00Z</dcterms:created>
  <dcterms:modified xsi:type="dcterms:W3CDTF">2022-10-30T06:46:00Z</dcterms:modified>
  <cp:category/>
  <cp:contentStatus>Digital Portfolio -&gt; http://sergeicher.pro/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6aead750-ba6d-4e22-9e16-08862180be27</vt:lpwstr>
  </property>
</Properties>
</file>